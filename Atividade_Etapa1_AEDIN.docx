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79CD781A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2149EBCD" w14:textId="34E1A39F" w:rsidR="009D7E5B" w:rsidRDefault="0060776C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5A0E7B39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5A0E7B39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5A0E7B39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C714E8" w:rsidRPr="00C714E8">
        <w:rPr>
          <w:rFonts w:ascii="Poppins" w:hAnsi="Poppins" w:cs="Poppins"/>
          <w:b/>
          <w:bCs/>
          <w:noProof/>
          <w:sz w:val="32"/>
          <w:szCs w:val="32"/>
        </w:rPr>
        <w:t>Análise de popularidade de jogos</w:t>
      </w:r>
    </w:p>
    <w:p w14:paraId="4F643A34" w14:textId="77777777" w:rsidR="00C714E8" w:rsidRDefault="00C714E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61369BA" w14:textId="18020A18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5A0E7B39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393C5957" w14:textId="4BCCF92D" w:rsidR="00B57EE5" w:rsidRDefault="009D7E5B" w:rsidP="00E227A8">
      <w:pPr>
        <w:rPr>
          <w:rFonts w:ascii="Poppins Light" w:hAnsi="Poppins Light" w:cs="Poppins Light"/>
          <w:noProof/>
        </w:rPr>
      </w:pPr>
      <w:r w:rsidRPr="009D7E5B">
        <w:rPr>
          <w:rFonts w:ascii="Poppins Light" w:hAnsi="Poppins Light" w:cs="Poppins Light"/>
          <w:noProof/>
        </w:rPr>
        <w:t>Planejar um projeto de AED definindo objetivos e etapas.</w:t>
      </w:r>
    </w:p>
    <w:p w14:paraId="2CEB5ADE" w14:textId="77777777" w:rsidR="009D7E5B" w:rsidRDefault="009D7E5B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ED21B0B" w14:textId="56ED0E85" w:rsidR="00E227A8" w:rsidRPr="002A76CF" w:rsidRDefault="00FC23B4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5A0E7B39">
        <w:rPr>
          <w:rFonts w:ascii="Poppins" w:hAnsi="Poppins" w:cs="Poppins"/>
          <w:b/>
          <w:bCs/>
          <w:noProof/>
          <w:sz w:val="28"/>
          <w:szCs w:val="28"/>
        </w:rPr>
        <w:t>Tarefa</w:t>
      </w:r>
    </w:p>
    <w:p w14:paraId="38FFDBCC" w14:textId="77777777" w:rsidR="002C64D6" w:rsidRPr="00775E68" w:rsidRDefault="002C64D6" w:rsidP="002C64D6">
      <w:pPr>
        <w:spacing w:before="240" w:after="240"/>
        <w:rPr>
          <w:rFonts w:ascii="Poppins" w:hAnsi="Poppins" w:cs="Poppins"/>
          <w:b/>
          <w:bCs/>
          <w:noProof/>
        </w:rPr>
      </w:pPr>
      <w:r w:rsidRPr="00775E68">
        <w:rPr>
          <w:rFonts w:ascii="Poppins" w:hAnsi="Poppins" w:cs="Poppins"/>
          <w:b/>
          <w:bCs/>
          <w:noProof/>
        </w:rPr>
        <w:t>1 - Definição de Objetivos:</w:t>
      </w:r>
    </w:p>
    <w:p w14:paraId="4A9FFCD3" w14:textId="55603D74" w:rsidR="002C64D6" w:rsidRPr="002C64D6" w:rsidRDefault="002C64D6" w:rsidP="002C64D6">
      <w:pPr>
        <w:spacing w:before="240" w:after="240"/>
        <w:rPr>
          <w:rFonts w:ascii="Poppins Light" w:hAnsi="Poppins Light" w:cs="Poppins Light"/>
          <w:noProof/>
        </w:rPr>
      </w:pPr>
      <w:r w:rsidRPr="002C64D6">
        <w:rPr>
          <w:rFonts w:ascii="Poppins Light" w:hAnsi="Poppins Light" w:cs="Poppins Light"/>
          <w:noProof/>
        </w:rPr>
        <w:t>Abra a base de dados</w:t>
      </w:r>
      <w:r w:rsidR="00266728">
        <w:rPr>
          <w:rFonts w:ascii="Poppins Light" w:hAnsi="Poppins Light" w:cs="Poppins Light"/>
          <w:noProof/>
        </w:rPr>
        <w:t xml:space="preserve"> </w:t>
      </w:r>
      <w:r w:rsidR="00DF73B2" w:rsidRPr="00DF73B2">
        <w:rPr>
          <w:rFonts w:ascii="Poppins Light" w:hAnsi="Poppins Light" w:cs="Poppins Light"/>
          <w:noProof/>
        </w:rPr>
        <w:t>ID121983[DADOS]ANO2C2B1S7A1A2A3A4_data</w:t>
      </w:r>
      <w:r w:rsidR="00DF73B2">
        <w:rPr>
          <w:rFonts w:ascii="Poppins Light" w:hAnsi="Poppins Light" w:cs="Poppins Light"/>
          <w:noProof/>
        </w:rPr>
        <w:t>.csv</w:t>
      </w:r>
      <w:r w:rsidR="00DF73B2" w:rsidRPr="00DF73B2">
        <w:rPr>
          <w:rFonts w:ascii="Poppins Light" w:hAnsi="Poppins Light" w:cs="Poppins Light"/>
          <w:noProof/>
        </w:rPr>
        <w:t xml:space="preserve"> </w:t>
      </w:r>
      <w:r w:rsidR="00266728">
        <w:rPr>
          <w:rFonts w:ascii="Poppins Light" w:hAnsi="Poppins Light" w:cs="Poppins Light"/>
          <w:noProof/>
        </w:rPr>
        <w:t>(material de apoio)</w:t>
      </w:r>
      <w:r w:rsidRPr="002C64D6">
        <w:rPr>
          <w:rFonts w:ascii="Poppins Light" w:hAnsi="Poppins Light" w:cs="Poppins Light"/>
          <w:noProof/>
        </w:rPr>
        <w:t xml:space="preserve"> e observe os diferentes campos (colunas) disponíveis. Para cada um deles, defina quais perguntas ou </w:t>
      </w:r>
      <w:r w:rsidRPr="0038101C">
        <w:rPr>
          <w:rFonts w:ascii="Poppins Light" w:hAnsi="Poppins Light" w:cs="Poppins Light"/>
          <w:noProof/>
        </w:rPr>
        <w:t>insights</w:t>
      </w:r>
      <w:r w:rsidRPr="00C62D58">
        <w:rPr>
          <w:rFonts w:ascii="Poppins Light" w:hAnsi="Poppins Light" w:cs="Poppins Light"/>
          <w:i/>
          <w:iCs/>
          <w:noProof/>
        </w:rPr>
        <w:t xml:space="preserve"> </w:t>
      </w:r>
      <w:r w:rsidRPr="002C64D6">
        <w:rPr>
          <w:rFonts w:ascii="Poppins Light" w:hAnsi="Poppins Light" w:cs="Poppins Light"/>
          <w:noProof/>
        </w:rPr>
        <w:t>você deseja obter. Por exemplo:</w:t>
      </w:r>
    </w:p>
    <w:p w14:paraId="76B2F62D" w14:textId="14764296" w:rsidR="002C64D6" w:rsidRPr="002C64D6" w:rsidRDefault="00641A97" w:rsidP="002C64D6">
      <w:pPr>
        <w:numPr>
          <w:ilvl w:val="0"/>
          <w:numId w:val="15"/>
        </w:numPr>
        <w:spacing w:before="240" w:after="240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</w:t>
      </w:r>
      <w:r w:rsidRPr="002C64D6">
        <w:rPr>
          <w:rFonts w:ascii="Poppins Light" w:hAnsi="Poppins Light" w:cs="Poppins Light"/>
          <w:noProof/>
        </w:rPr>
        <w:t>omo a popularidade influ</w:t>
      </w:r>
      <w:r w:rsidR="00DF73B2">
        <w:rPr>
          <w:rFonts w:ascii="Poppins Light" w:hAnsi="Poppins Light" w:cs="Poppins Light"/>
          <w:noProof/>
        </w:rPr>
        <w:t>e</w:t>
      </w:r>
      <w:r w:rsidRPr="002C64D6">
        <w:rPr>
          <w:rFonts w:ascii="Poppins Light" w:hAnsi="Poppins Light" w:cs="Poppins Light"/>
          <w:noProof/>
        </w:rPr>
        <w:t>ncia nas vendas totais</w:t>
      </w:r>
      <w:r w:rsidR="00DF73B2">
        <w:rPr>
          <w:rFonts w:ascii="Poppins Light" w:hAnsi="Poppins Light" w:cs="Poppins Light"/>
          <w:noProof/>
        </w:rPr>
        <w:t xml:space="preserve"> dos jogos</w:t>
      </w:r>
      <w:r w:rsidRPr="002C64D6">
        <w:rPr>
          <w:rFonts w:ascii="Poppins Light" w:hAnsi="Poppins Light" w:cs="Poppins Light"/>
          <w:noProof/>
        </w:rPr>
        <w:t>?</w:t>
      </w:r>
    </w:p>
    <w:p w14:paraId="4A9B2025" w14:textId="114BDB49" w:rsidR="002C64D6" w:rsidRPr="002C64D6" w:rsidRDefault="002C64D6" w:rsidP="002C64D6">
      <w:pPr>
        <w:numPr>
          <w:ilvl w:val="0"/>
          <w:numId w:val="15"/>
        </w:numPr>
        <w:spacing w:before="240" w:after="240"/>
        <w:rPr>
          <w:rFonts w:ascii="Poppins Light" w:hAnsi="Poppins Light" w:cs="Poppins Light"/>
          <w:noProof/>
        </w:rPr>
      </w:pPr>
      <w:r w:rsidRPr="002C64D6">
        <w:rPr>
          <w:rFonts w:ascii="Poppins Light" w:hAnsi="Poppins Light" w:cs="Poppins Light"/>
          <w:noProof/>
        </w:rPr>
        <w:t xml:space="preserve">Existe </w:t>
      </w:r>
      <w:r w:rsidR="00641A97" w:rsidRPr="002C64D6">
        <w:rPr>
          <w:rFonts w:ascii="Poppins Light" w:hAnsi="Poppins Light" w:cs="Poppins Light"/>
          <w:noProof/>
        </w:rPr>
        <w:t>uma relação entre o preço do jogo e a avaliação dos usuários</w:t>
      </w:r>
      <w:r w:rsidRPr="002C64D6">
        <w:rPr>
          <w:rFonts w:ascii="Poppins Light" w:hAnsi="Poppins Light" w:cs="Poppins Light"/>
          <w:noProof/>
        </w:rPr>
        <w:t>?</w:t>
      </w:r>
    </w:p>
    <w:p w14:paraId="3C2D18C3" w14:textId="77777777" w:rsidR="002C64D6" w:rsidRDefault="002C64D6" w:rsidP="002C64D6">
      <w:pPr>
        <w:spacing w:before="240" w:after="240"/>
        <w:rPr>
          <w:rFonts w:ascii="Poppins Light" w:hAnsi="Poppins Light" w:cs="Poppins Light"/>
          <w:noProof/>
        </w:rPr>
      </w:pPr>
      <w:r w:rsidRPr="002C64D6">
        <w:rPr>
          <w:rFonts w:ascii="Poppins Light" w:hAnsi="Poppins Light" w:cs="Poppins Light"/>
          <w:noProof/>
        </w:rPr>
        <w:t>Anote pelo menos 2 a 3 perguntas ou objetivos principais que sua análise deve responder.</w:t>
      </w:r>
    </w:p>
    <w:p w14:paraId="5E169CFE" w14:textId="77777777" w:rsidR="00775E68" w:rsidRPr="00775E68" w:rsidRDefault="00775E68" w:rsidP="00775E68">
      <w:pPr>
        <w:spacing w:before="240" w:after="240"/>
        <w:rPr>
          <w:rFonts w:ascii="Poppins" w:hAnsi="Poppins" w:cs="Poppins"/>
          <w:b/>
          <w:bCs/>
          <w:noProof/>
        </w:rPr>
      </w:pPr>
      <w:r w:rsidRPr="00775E68">
        <w:rPr>
          <w:rFonts w:ascii="Poppins" w:hAnsi="Poppins" w:cs="Poppins"/>
          <w:b/>
          <w:bCs/>
          <w:noProof/>
        </w:rPr>
        <w:t>2 -  Planejamento de Etapas:</w:t>
      </w:r>
    </w:p>
    <w:p w14:paraId="24919A16" w14:textId="77777777" w:rsidR="00775E68" w:rsidRPr="00775E68" w:rsidRDefault="00775E68" w:rsidP="00775E68">
      <w:pPr>
        <w:spacing w:before="240" w:after="240"/>
        <w:rPr>
          <w:rFonts w:ascii="Poppins Light" w:hAnsi="Poppins Light" w:cs="Poppins Light"/>
          <w:noProof/>
        </w:rPr>
      </w:pPr>
      <w:r w:rsidRPr="00775E68">
        <w:rPr>
          <w:rFonts w:ascii="Poppins Light" w:hAnsi="Poppins Light" w:cs="Poppins Light"/>
          <w:noProof/>
        </w:rPr>
        <w:t xml:space="preserve">Com base nos objetivos que você definiu, liste as etapas que você precisará seguir para realizar sua análise. </w:t>
      </w:r>
    </w:p>
    <w:p w14:paraId="226C2F41" w14:textId="3A96B88D" w:rsidR="00821EF3" w:rsidRDefault="00775E68" w:rsidP="00775E68">
      <w:pPr>
        <w:spacing w:before="240" w:after="240"/>
        <w:rPr>
          <w:rFonts w:ascii="Poppins Light" w:hAnsi="Poppins Light" w:cs="Poppins Light"/>
          <w:noProof/>
        </w:rPr>
      </w:pPr>
      <w:r w:rsidRPr="00775E68">
        <w:rPr>
          <w:rFonts w:ascii="Poppins Light" w:hAnsi="Poppins Light" w:cs="Poppins Light"/>
          <w:noProof/>
        </w:rPr>
        <w:t xml:space="preserve">Para cada coluna da base de dados, especifique quais medidas descritivas e visualizações você </w:t>
      </w:r>
      <w:r w:rsidR="00CF695A">
        <w:rPr>
          <w:rFonts w:ascii="Poppins Light" w:hAnsi="Poppins Light" w:cs="Poppins Light"/>
          <w:noProof/>
        </w:rPr>
        <w:t>aplicará</w:t>
      </w:r>
      <w:r w:rsidRPr="00775E68">
        <w:rPr>
          <w:rFonts w:ascii="Poppins Light" w:hAnsi="Poppins Light" w:cs="Poppins Light"/>
          <w:noProof/>
        </w:rPr>
        <w:t xml:space="preserve">. </w:t>
      </w:r>
      <w:r w:rsidR="00821EF3">
        <w:rPr>
          <w:rFonts w:ascii="Poppins Light" w:hAnsi="Poppins Light" w:cs="Poppins Light"/>
          <w:noProof/>
        </w:rPr>
        <w:t>Como no exemplo abaixo:</w:t>
      </w:r>
    </w:p>
    <w:p w14:paraId="00D10CD2" w14:textId="4127CF6B" w:rsidR="00775E68" w:rsidRPr="00775E68" w:rsidRDefault="00821EF3" w:rsidP="00775E68">
      <w:pPr>
        <w:spacing w:before="240" w:after="240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</w:t>
      </w:r>
      <w:r w:rsidR="00775E68" w:rsidRPr="00775E68">
        <w:rPr>
          <w:rFonts w:ascii="Poppins Light" w:hAnsi="Poppins Light" w:cs="Poppins Light"/>
          <w:noProof/>
        </w:rPr>
        <w:t xml:space="preserve">ampo Horas Jogadas: </w:t>
      </w:r>
    </w:p>
    <w:p w14:paraId="6EE58B0F" w14:textId="4332DCBA" w:rsidR="00775E68" w:rsidRPr="00775E68" w:rsidRDefault="00775E68" w:rsidP="00775E68">
      <w:pPr>
        <w:numPr>
          <w:ilvl w:val="0"/>
          <w:numId w:val="16"/>
        </w:numPr>
        <w:spacing w:before="240" w:after="240"/>
        <w:rPr>
          <w:rFonts w:ascii="Poppins Light" w:hAnsi="Poppins Light" w:cs="Poppins Light"/>
          <w:noProof/>
        </w:rPr>
      </w:pPr>
      <w:r w:rsidRPr="00775E68">
        <w:rPr>
          <w:rFonts w:ascii="Poppins Light" w:hAnsi="Poppins Light" w:cs="Poppins Light"/>
          <w:noProof/>
        </w:rPr>
        <w:t>Calcular estatísticas descritivas (média, mediana, desvio padrão) e</w:t>
      </w:r>
      <w:r w:rsidR="00CF695A">
        <w:rPr>
          <w:rFonts w:ascii="Poppins Light" w:hAnsi="Poppins Light" w:cs="Poppins Light"/>
          <w:noProof/>
        </w:rPr>
        <w:t>;</w:t>
      </w:r>
    </w:p>
    <w:p w14:paraId="7714B62F" w14:textId="77777777" w:rsidR="00775E68" w:rsidRDefault="00775E68" w:rsidP="00775E68">
      <w:pPr>
        <w:numPr>
          <w:ilvl w:val="0"/>
          <w:numId w:val="16"/>
        </w:numPr>
        <w:spacing w:before="240" w:after="240"/>
        <w:rPr>
          <w:rFonts w:ascii="Poppins Light" w:hAnsi="Poppins Light" w:cs="Poppins Light"/>
          <w:noProof/>
        </w:rPr>
      </w:pPr>
      <w:r w:rsidRPr="00775E68">
        <w:rPr>
          <w:rFonts w:ascii="Poppins Light" w:hAnsi="Poppins Light" w:cs="Poppins Light"/>
          <w:noProof/>
        </w:rPr>
        <w:t>Criar um histograma para visualizar a distribuição.</w:t>
      </w:r>
    </w:p>
    <w:p w14:paraId="5D8A3002" w14:textId="77777777" w:rsidR="003D3FD9" w:rsidRDefault="003D3FD9" w:rsidP="005723ED">
      <w:pPr>
        <w:spacing w:before="240" w:after="240"/>
        <w:ind w:left="360"/>
        <w:rPr>
          <w:rFonts w:ascii="Poppins" w:hAnsi="Poppins" w:cs="Poppins"/>
          <w:b/>
          <w:bCs/>
          <w:noProof/>
        </w:rPr>
      </w:pPr>
    </w:p>
    <w:p w14:paraId="1F67452D" w14:textId="387437B7" w:rsidR="00775E68" w:rsidRPr="00775E68" w:rsidRDefault="005723ED" w:rsidP="005723ED">
      <w:pPr>
        <w:spacing w:before="240" w:after="240"/>
        <w:ind w:left="360"/>
        <w:rPr>
          <w:rFonts w:ascii="Poppins" w:hAnsi="Poppins" w:cs="Poppins"/>
          <w:b/>
          <w:bCs/>
          <w:noProof/>
        </w:rPr>
      </w:pPr>
      <w:r w:rsidRPr="00C6733E">
        <w:rPr>
          <w:rFonts w:ascii="Poppins" w:hAnsi="Poppins" w:cs="Poppins"/>
          <w:b/>
          <w:bCs/>
          <w:noProof/>
        </w:rPr>
        <w:lastRenderedPageBreak/>
        <w:t>Observações:</w:t>
      </w:r>
    </w:p>
    <w:p w14:paraId="709E187D" w14:textId="114AADCE" w:rsidR="00775E68" w:rsidRPr="005723ED" w:rsidRDefault="00A27419" w:rsidP="005723ED">
      <w:pPr>
        <w:pStyle w:val="PargrafodaLista"/>
        <w:numPr>
          <w:ilvl w:val="0"/>
          <w:numId w:val="18"/>
        </w:numPr>
        <w:spacing w:before="240" w:after="240"/>
        <w:rPr>
          <w:rFonts w:ascii="Poppins Light" w:hAnsi="Poppins Light" w:cs="Poppins Light"/>
          <w:noProof/>
        </w:rPr>
      </w:pPr>
      <w:r w:rsidRPr="005723ED">
        <w:rPr>
          <w:rFonts w:ascii="Poppins Light" w:hAnsi="Poppins Light" w:cs="Poppins Light"/>
          <w:noProof/>
        </w:rPr>
        <w:t xml:space="preserve">Selecione </w:t>
      </w:r>
      <w:r w:rsidR="00775E68" w:rsidRPr="005723ED">
        <w:rPr>
          <w:rFonts w:ascii="Poppins Light" w:hAnsi="Poppins Light" w:cs="Poppins Light"/>
          <w:noProof/>
        </w:rPr>
        <w:t>2 itens para cada campo</w:t>
      </w:r>
      <w:r w:rsidR="00CF695A">
        <w:rPr>
          <w:rFonts w:ascii="Poppins Light" w:hAnsi="Poppins Light" w:cs="Poppins Light"/>
          <w:noProof/>
        </w:rPr>
        <w:t>;</w:t>
      </w:r>
    </w:p>
    <w:p w14:paraId="7C1E7781" w14:textId="78FA7054" w:rsidR="00775E68" w:rsidRPr="005723ED" w:rsidRDefault="00775E68" w:rsidP="005723ED">
      <w:pPr>
        <w:pStyle w:val="PargrafodaLista"/>
        <w:numPr>
          <w:ilvl w:val="0"/>
          <w:numId w:val="18"/>
        </w:numPr>
        <w:spacing w:before="240" w:after="240"/>
        <w:rPr>
          <w:rFonts w:ascii="Poppins Light" w:hAnsi="Poppins Light" w:cs="Poppins Light"/>
          <w:noProof/>
        </w:rPr>
      </w:pPr>
      <w:r w:rsidRPr="005723ED">
        <w:rPr>
          <w:rFonts w:ascii="Poppins Light" w:hAnsi="Poppins Light" w:cs="Poppins Light"/>
          <w:noProof/>
        </w:rPr>
        <w:t xml:space="preserve">Divida as etapas do AED em Coleta e </w:t>
      </w:r>
      <w:r w:rsidR="00CF695A">
        <w:rPr>
          <w:rFonts w:ascii="Poppins Light" w:hAnsi="Poppins Light" w:cs="Poppins Light"/>
          <w:noProof/>
        </w:rPr>
        <w:t>L</w:t>
      </w:r>
      <w:r w:rsidRPr="005723ED">
        <w:rPr>
          <w:rFonts w:ascii="Poppins Light" w:hAnsi="Poppins Light" w:cs="Poppins Light"/>
          <w:noProof/>
        </w:rPr>
        <w:t>impeza e Analise Exploratória (Visualizações, Medidas etc.)</w:t>
      </w:r>
      <w:r w:rsidR="00CF695A">
        <w:rPr>
          <w:rFonts w:ascii="Poppins Light" w:hAnsi="Poppins Light" w:cs="Poppins Light"/>
          <w:noProof/>
        </w:rPr>
        <w:t>;</w:t>
      </w:r>
    </w:p>
    <w:p w14:paraId="37DB990F" w14:textId="77777777" w:rsidR="00775E68" w:rsidRPr="005723ED" w:rsidRDefault="00775E68" w:rsidP="005723ED">
      <w:pPr>
        <w:pStyle w:val="PargrafodaLista"/>
        <w:numPr>
          <w:ilvl w:val="0"/>
          <w:numId w:val="18"/>
        </w:numPr>
        <w:spacing w:before="240" w:after="240"/>
        <w:rPr>
          <w:rFonts w:ascii="Poppins Light" w:hAnsi="Poppins Light" w:cs="Poppins Light"/>
          <w:noProof/>
        </w:rPr>
      </w:pPr>
      <w:r w:rsidRPr="005723ED">
        <w:rPr>
          <w:rFonts w:ascii="Poppins Light" w:hAnsi="Poppins Light" w:cs="Poppins Light"/>
          <w:noProof/>
        </w:rPr>
        <w:t>Crie um esboço do seu plano, listando todas as etapas que você seguirá para realizar sua análise.</w:t>
      </w:r>
    </w:p>
    <w:p w14:paraId="5D38DD2E" w14:textId="77777777" w:rsidR="00E66562" w:rsidRPr="00E66562" w:rsidRDefault="00E66562" w:rsidP="00E66562">
      <w:pPr>
        <w:spacing w:before="240" w:after="240"/>
        <w:rPr>
          <w:rFonts w:ascii="Poppins" w:hAnsi="Poppins" w:cs="Poppins"/>
          <w:noProof/>
        </w:rPr>
      </w:pPr>
      <w:r w:rsidRPr="00E66562">
        <w:rPr>
          <w:rFonts w:ascii="Poppins" w:hAnsi="Poppins" w:cs="Poppins"/>
          <w:b/>
          <w:bCs/>
          <w:noProof/>
        </w:rPr>
        <w:t>3 - Organização do Projeto:</w:t>
      </w:r>
    </w:p>
    <w:p w14:paraId="698A10D7" w14:textId="66D3B19E" w:rsidR="00E66562" w:rsidRPr="00E66562" w:rsidRDefault="00E66562" w:rsidP="00E66562">
      <w:pPr>
        <w:spacing w:before="240" w:after="240"/>
        <w:rPr>
          <w:rFonts w:ascii="Poppins Light" w:hAnsi="Poppins Light" w:cs="Poppins Light"/>
          <w:noProof/>
        </w:rPr>
      </w:pPr>
      <w:r w:rsidRPr="00E66562">
        <w:rPr>
          <w:rFonts w:ascii="Poppins Light" w:hAnsi="Poppins Light" w:cs="Poppins Light"/>
          <w:noProof/>
        </w:rPr>
        <w:t xml:space="preserve">Pense em como você </w:t>
      </w:r>
      <w:r w:rsidR="00CF695A">
        <w:rPr>
          <w:rFonts w:ascii="Poppins Light" w:hAnsi="Poppins Light" w:cs="Poppins Light"/>
          <w:noProof/>
        </w:rPr>
        <w:t>organizará</w:t>
      </w:r>
      <w:r w:rsidRPr="00E66562">
        <w:rPr>
          <w:rFonts w:ascii="Poppins Light" w:hAnsi="Poppins Light" w:cs="Poppins Light"/>
          <w:noProof/>
        </w:rPr>
        <w:t xml:space="preserve"> seu projeto dentro do </w:t>
      </w:r>
      <w:r w:rsidRPr="00E66562">
        <w:rPr>
          <w:rFonts w:ascii="Poppins Light" w:hAnsi="Poppins Light" w:cs="Poppins Light"/>
          <w:b/>
          <w:bCs/>
          <w:noProof/>
        </w:rPr>
        <w:t>Jupyter Notebook</w:t>
      </w:r>
      <w:r w:rsidRPr="00E66562">
        <w:rPr>
          <w:rFonts w:ascii="Poppins Light" w:hAnsi="Poppins Light" w:cs="Poppins Light"/>
          <w:noProof/>
        </w:rPr>
        <w:t xml:space="preserve">. Defina como você </w:t>
      </w:r>
      <w:r w:rsidR="00CF695A">
        <w:rPr>
          <w:rFonts w:ascii="Poppins Light" w:hAnsi="Poppins Light" w:cs="Poppins Light"/>
          <w:noProof/>
        </w:rPr>
        <w:t>dividirá</w:t>
      </w:r>
      <w:r w:rsidRPr="00E66562">
        <w:rPr>
          <w:rFonts w:ascii="Poppins Light" w:hAnsi="Poppins Light" w:cs="Poppins Light"/>
          <w:noProof/>
        </w:rPr>
        <w:t xml:space="preserve"> o </w:t>
      </w:r>
      <w:r w:rsidR="00CF695A">
        <w:rPr>
          <w:rFonts w:ascii="Poppins Light" w:hAnsi="Poppins Light" w:cs="Poppins Light"/>
          <w:noProof/>
        </w:rPr>
        <w:t>N</w:t>
      </w:r>
      <w:r w:rsidRPr="00E66562">
        <w:rPr>
          <w:rFonts w:ascii="Poppins Light" w:hAnsi="Poppins Light" w:cs="Poppins Light"/>
          <w:noProof/>
        </w:rPr>
        <w:t>otebook em seções para facilitar a execução e a leitura do projeto.</w:t>
      </w:r>
    </w:p>
    <w:p w14:paraId="70B4EDDB" w14:textId="17E52413" w:rsidR="00E66562" w:rsidRPr="009013E0" w:rsidRDefault="00E66562" w:rsidP="00E66562">
      <w:pPr>
        <w:spacing w:before="240" w:after="240"/>
        <w:rPr>
          <w:rFonts w:ascii="Poppins Light" w:hAnsi="Poppins Light" w:cs="Poppins Light"/>
          <w:i/>
          <w:iCs/>
          <w:noProof/>
        </w:rPr>
      </w:pPr>
      <w:r w:rsidRPr="009013E0">
        <w:rPr>
          <w:rFonts w:ascii="Poppins Light" w:hAnsi="Poppins Light" w:cs="Poppins Light"/>
          <w:i/>
          <w:iCs/>
          <w:noProof/>
        </w:rPr>
        <w:t>Sugestão de seções:</w:t>
      </w:r>
    </w:p>
    <w:p w14:paraId="6815DE05" w14:textId="77777777" w:rsidR="00E66562" w:rsidRPr="00E66562" w:rsidRDefault="00E66562" w:rsidP="00E66562">
      <w:pPr>
        <w:numPr>
          <w:ilvl w:val="0"/>
          <w:numId w:val="17"/>
        </w:numPr>
        <w:spacing w:before="240" w:after="240"/>
        <w:rPr>
          <w:rFonts w:ascii="Poppins Light" w:hAnsi="Poppins Light" w:cs="Poppins Light"/>
          <w:noProof/>
        </w:rPr>
      </w:pPr>
      <w:r w:rsidRPr="00E66562">
        <w:rPr>
          <w:rFonts w:ascii="Poppins Light" w:hAnsi="Poppins Light" w:cs="Poppins Light"/>
          <w:b/>
          <w:bCs/>
          <w:noProof/>
        </w:rPr>
        <w:t>Introdução</w:t>
      </w:r>
      <w:r w:rsidRPr="00E66562">
        <w:rPr>
          <w:rFonts w:ascii="Poppins Light" w:hAnsi="Poppins Light" w:cs="Poppins Light"/>
          <w:noProof/>
        </w:rPr>
        <w:t>: Apresentação da base e dos objetivos da análise.</w:t>
      </w:r>
    </w:p>
    <w:p w14:paraId="29F36293" w14:textId="7A6FE100" w:rsidR="00E66562" w:rsidRPr="00E66562" w:rsidRDefault="00E66562" w:rsidP="00E66562">
      <w:pPr>
        <w:numPr>
          <w:ilvl w:val="0"/>
          <w:numId w:val="17"/>
        </w:numPr>
        <w:spacing w:before="240" w:after="240"/>
        <w:rPr>
          <w:rFonts w:ascii="Poppins Light" w:hAnsi="Poppins Light" w:cs="Poppins Light"/>
          <w:noProof/>
        </w:rPr>
      </w:pPr>
      <w:r w:rsidRPr="00E66562">
        <w:rPr>
          <w:rFonts w:ascii="Poppins Light" w:hAnsi="Poppins Light" w:cs="Poppins Light"/>
          <w:b/>
          <w:bCs/>
          <w:noProof/>
        </w:rPr>
        <w:t>Coleta e Limpeza de Dados</w:t>
      </w:r>
      <w:r w:rsidRPr="00E66562">
        <w:rPr>
          <w:rFonts w:ascii="Poppins Light" w:hAnsi="Poppins Light" w:cs="Poppins Light"/>
          <w:noProof/>
        </w:rPr>
        <w:t xml:space="preserve">: </w:t>
      </w:r>
      <w:r w:rsidR="00CF695A">
        <w:rPr>
          <w:rFonts w:ascii="Poppins Light" w:hAnsi="Poppins Light" w:cs="Poppins Light"/>
          <w:noProof/>
        </w:rPr>
        <w:t>Seção em que</w:t>
      </w:r>
      <w:r w:rsidRPr="00E66562">
        <w:rPr>
          <w:rFonts w:ascii="Poppins Light" w:hAnsi="Poppins Light" w:cs="Poppins Light"/>
          <w:noProof/>
        </w:rPr>
        <w:t xml:space="preserve"> você </w:t>
      </w:r>
      <w:r w:rsidR="00CF695A">
        <w:rPr>
          <w:rFonts w:ascii="Poppins Light" w:hAnsi="Poppins Light" w:cs="Poppins Light"/>
          <w:noProof/>
        </w:rPr>
        <w:t>carregará</w:t>
      </w:r>
      <w:r w:rsidRPr="00E66562">
        <w:rPr>
          <w:rFonts w:ascii="Poppins Light" w:hAnsi="Poppins Light" w:cs="Poppins Light"/>
          <w:noProof/>
        </w:rPr>
        <w:t xml:space="preserve"> e limpar</w:t>
      </w:r>
      <w:r w:rsidR="00CF695A">
        <w:rPr>
          <w:rFonts w:ascii="Poppins Light" w:hAnsi="Poppins Light" w:cs="Poppins Light"/>
          <w:noProof/>
        </w:rPr>
        <w:t>á</w:t>
      </w:r>
      <w:r w:rsidRPr="00E66562">
        <w:rPr>
          <w:rFonts w:ascii="Poppins Light" w:hAnsi="Poppins Light" w:cs="Poppins Light"/>
          <w:noProof/>
        </w:rPr>
        <w:t xml:space="preserve"> os dados.</w:t>
      </w:r>
    </w:p>
    <w:p w14:paraId="7919656F" w14:textId="284B8638" w:rsidR="00E66562" w:rsidRPr="00E66562" w:rsidRDefault="00E66562" w:rsidP="00E66562">
      <w:pPr>
        <w:numPr>
          <w:ilvl w:val="0"/>
          <w:numId w:val="17"/>
        </w:numPr>
        <w:spacing w:before="240" w:after="240"/>
        <w:rPr>
          <w:rFonts w:ascii="Poppins Light" w:hAnsi="Poppins Light" w:cs="Poppins Light"/>
          <w:noProof/>
        </w:rPr>
      </w:pPr>
      <w:r w:rsidRPr="00E66562">
        <w:rPr>
          <w:rFonts w:ascii="Poppins Light" w:hAnsi="Poppins Light" w:cs="Poppins Light"/>
          <w:b/>
          <w:bCs/>
          <w:noProof/>
        </w:rPr>
        <w:t>Análise Exploratória</w:t>
      </w:r>
      <w:r w:rsidRPr="00E66562">
        <w:rPr>
          <w:rFonts w:ascii="Poppins Light" w:hAnsi="Poppins Light" w:cs="Poppins Light"/>
          <w:noProof/>
        </w:rPr>
        <w:t xml:space="preserve">: </w:t>
      </w:r>
      <w:r w:rsidR="00CF695A">
        <w:rPr>
          <w:rFonts w:ascii="Poppins Light" w:hAnsi="Poppins Light" w:cs="Poppins Light"/>
          <w:noProof/>
        </w:rPr>
        <w:t>Seção em que</w:t>
      </w:r>
      <w:r w:rsidR="00CF695A" w:rsidRPr="00E66562">
        <w:rPr>
          <w:rFonts w:ascii="Poppins Light" w:hAnsi="Poppins Light" w:cs="Poppins Light"/>
          <w:noProof/>
        </w:rPr>
        <w:t xml:space="preserve"> </w:t>
      </w:r>
      <w:r w:rsidRPr="00E66562">
        <w:rPr>
          <w:rFonts w:ascii="Poppins Light" w:hAnsi="Poppins Light" w:cs="Poppins Light"/>
          <w:noProof/>
        </w:rPr>
        <w:t>você calcular</w:t>
      </w:r>
      <w:r w:rsidR="00CF695A">
        <w:rPr>
          <w:rFonts w:ascii="Poppins Light" w:hAnsi="Poppins Light" w:cs="Poppins Light"/>
          <w:noProof/>
        </w:rPr>
        <w:t>á</w:t>
      </w:r>
      <w:r w:rsidRPr="00E66562">
        <w:rPr>
          <w:rFonts w:ascii="Poppins Light" w:hAnsi="Poppins Light" w:cs="Poppins Light"/>
          <w:noProof/>
        </w:rPr>
        <w:t xml:space="preserve"> as estatísticas </w:t>
      </w:r>
      <w:r w:rsidR="00CF695A">
        <w:rPr>
          <w:rFonts w:ascii="Poppins Light" w:hAnsi="Poppins Light" w:cs="Poppins Light"/>
          <w:noProof/>
        </w:rPr>
        <w:t>para</w:t>
      </w:r>
      <w:r w:rsidRPr="00E66562">
        <w:rPr>
          <w:rFonts w:ascii="Poppins Light" w:hAnsi="Poppins Light" w:cs="Poppins Light"/>
          <w:noProof/>
        </w:rPr>
        <w:t xml:space="preserve"> gerar gráficos.</w:t>
      </w:r>
    </w:p>
    <w:p w14:paraId="5E5550D4" w14:textId="74CFC00F" w:rsidR="00E66562" w:rsidRPr="00E66562" w:rsidRDefault="00E66562" w:rsidP="00E66562">
      <w:pPr>
        <w:numPr>
          <w:ilvl w:val="0"/>
          <w:numId w:val="17"/>
        </w:numPr>
        <w:spacing w:before="240" w:after="240"/>
        <w:rPr>
          <w:rFonts w:ascii="Poppins Light" w:hAnsi="Poppins Light" w:cs="Poppins Light"/>
          <w:noProof/>
        </w:rPr>
      </w:pPr>
      <w:r w:rsidRPr="00E66562">
        <w:rPr>
          <w:rFonts w:ascii="Poppins Light" w:hAnsi="Poppins Light" w:cs="Poppins Light"/>
          <w:b/>
          <w:bCs/>
          <w:noProof/>
        </w:rPr>
        <w:t>Conclusão</w:t>
      </w:r>
      <w:r w:rsidRPr="00E66562">
        <w:rPr>
          <w:rFonts w:ascii="Poppins Light" w:hAnsi="Poppins Light" w:cs="Poppins Light"/>
          <w:noProof/>
        </w:rPr>
        <w:t xml:space="preserve">: </w:t>
      </w:r>
      <w:r w:rsidR="00CF695A">
        <w:rPr>
          <w:rFonts w:ascii="Poppins Light" w:hAnsi="Poppins Light" w:cs="Poppins Light"/>
          <w:noProof/>
        </w:rPr>
        <w:t>Seção em que</w:t>
      </w:r>
      <w:r w:rsidR="00CF695A" w:rsidRPr="00E66562">
        <w:rPr>
          <w:rFonts w:ascii="Poppins Light" w:hAnsi="Poppins Light" w:cs="Poppins Light"/>
          <w:noProof/>
        </w:rPr>
        <w:t xml:space="preserve"> </w:t>
      </w:r>
      <w:r w:rsidRPr="00E66562">
        <w:rPr>
          <w:rFonts w:ascii="Poppins Light" w:hAnsi="Poppins Light" w:cs="Poppins Light"/>
          <w:noProof/>
        </w:rPr>
        <w:t>você resumir</w:t>
      </w:r>
      <w:r w:rsidR="00CF695A">
        <w:rPr>
          <w:rFonts w:ascii="Poppins Light" w:hAnsi="Poppins Light" w:cs="Poppins Light"/>
          <w:noProof/>
        </w:rPr>
        <w:t>á</w:t>
      </w:r>
      <w:r w:rsidRPr="00E66562">
        <w:rPr>
          <w:rFonts w:ascii="Poppins Light" w:hAnsi="Poppins Light" w:cs="Poppins Light"/>
          <w:noProof/>
        </w:rPr>
        <w:t xml:space="preserve"> as descobertas.</w:t>
      </w:r>
    </w:p>
    <w:p w14:paraId="0A0AB873" w14:textId="63F3FD8B" w:rsidR="00E66562" w:rsidRPr="00E66562" w:rsidRDefault="00E66562" w:rsidP="00E66562">
      <w:pPr>
        <w:spacing w:before="240" w:after="240"/>
        <w:rPr>
          <w:rFonts w:ascii="Poppins Light" w:hAnsi="Poppins Light" w:cs="Poppins Light"/>
          <w:noProof/>
        </w:rPr>
      </w:pPr>
      <w:r w:rsidRPr="00E66562">
        <w:rPr>
          <w:rFonts w:ascii="Poppins" w:hAnsi="Poppins" w:cs="Poppins"/>
          <w:b/>
          <w:bCs/>
          <w:noProof/>
        </w:rPr>
        <w:t>Dica:</w:t>
      </w:r>
      <w:r w:rsidRPr="00E66562">
        <w:rPr>
          <w:rFonts w:ascii="Poppins Light" w:hAnsi="Poppins Light" w:cs="Poppins Light"/>
          <w:noProof/>
        </w:rPr>
        <w:t xml:space="preserve"> </w:t>
      </w:r>
      <w:r w:rsidR="00975E33">
        <w:rPr>
          <w:rFonts w:ascii="Poppins Light" w:hAnsi="Poppins Light" w:cs="Poppins Light"/>
          <w:noProof/>
        </w:rPr>
        <w:t>Posicione</w:t>
      </w:r>
      <w:r w:rsidRPr="00E66562">
        <w:rPr>
          <w:rFonts w:ascii="Poppins Light" w:hAnsi="Poppins Light" w:cs="Poppins Light"/>
          <w:noProof/>
        </w:rPr>
        <w:t xml:space="preserve"> códigos </w:t>
      </w:r>
      <w:r w:rsidR="00975E33">
        <w:rPr>
          <w:rFonts w:ascii="Poppins Light" w:hAnsi="Poppins Light" w:cs="Poppins Light"/>
          <w:noProof/>
        </w:rPr>
        <w:t>ú</w:t>
      </w:r>
      <w:r w:rsidRPr="00E66562">
        <w:rPr>
          <w:rFonts w:ascii="Poppins Light" w:hAnsi="Poppins Light" w:cs="Poppins Light"/>
          <w:noProof/>
        </w:rPr>
        <w:t xml:space="preserve">teis de aulas anteriores conforme for criando a estrutura do </w:t>
      </w:r>
      <w:r w:rsidR="00CF695A">
        <w:rPr>
          <w:rFonts w:ascii="Poppins Light" w:hAnsi="Poppins Light" w:cs="Poppins Light"/>
          <w:noProof/>
        </w:rPr>
        <w:t>N</w:t>
      </w:r>
      <w:r w:rsidRPr="00E66562">
        <w:rPr>
          <w:rFonts w:ascii="Poppins Light" w:hAnsi="Poppins Light" w:cs="Poppins Light"/>
          <w:noProof/>
        </w:rPr>
        <w:t xml:space="preserve">otebook que </w:t>
      </w:r>
      <w:r w:rsidR="00CF695A">
        <w:rPr>
          <w:rFonts w:ascii="Poppins Light" w:hAnsi="Poppins Light" w:cs="Poppins Light"/>
          <w:noProof/>
        </w:rPr>
        <w:t>será</w:t>
      </w:r>
      <w:r w:rsidR="00CF695A" w:rsidRPr="00E66562">
        <w:rPr>
          <w:rFonts w:ascii="Poppins Light" w:hAnsi="Poppins Light" w:cs="Poppins Light"/>
          <w:noProof/>
        </w:rPr>
        <w:t xml:space="preserve"> </w:t>
      </w:r>
      <w:r w:rsidRPr="00E66562">
        <w:rPr>
          <w:rFonts w:ascii="Poppins Light" w:hAnsi="Poppins Light" w:cs="Poppins Light"/>
          <w:noProof/>
        </w:rPr>
        <w:t>utiliza</w:t>
      </w:r>
      <w:r w:rsidR="00CF695A">
        <w:rPr>
          <w:rFonts w:ascii="Poppins Light" w:hAnsi="Poppins Light" w:cs="Poppins Light"/>
          <w:noProof/>
        </w:rPr>
        <w:t>do</w:t>
      </w:r>
      <w:r w:rsidR="00F4232E">
        <w:rPr>
          <w:rFonts w:ascii="Poppins Light" w:hAnsi="Poppins Light" w:cs="Poppins Light"/>
          <w:noProof/>
        </w:rPr>
        <w:t>.</w:t>
      </w:r>
    </w:p>
    <w:p w14:paraId="0552E110" w14:textId="77777777" w:rsidR="00745810" w:rsidRPr="00FD6FCE" w:rsidRDefault="00745810" w:rsidP="00745810">
      <w:pPr>
        <w:spacing w:before="240" w:after="240"/>
        <w:rPr>
          <w:rFonts w:ascii="Poppins Light" w:hAnsi="Poppins Light" w:cs="Poppins Light"/>
          <w:noProof/>
        </w:rPr>
      </w:pPr>
    </w:p>
    <w:sectPr w:rsidR="00745810" w:rsidRPr="00FD6FCE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DA156" w14:textId="77777777" w:rsidR="00E95E0D" w:rsidRDefault="00E95E0D">
      <w:r>
        <w:separator/>
      </w:r>
    </w:p>
  </w:endnote>
  <w:endnote w:type="continuationSeparator" w:id="0">
    <w:p w14:paraId="34D5F26D" w14:textId="77777777" w:rsidR="00E95E0D" w:rsidRDefault="00E95E0D">
      <w:r>
        <w:continuationSeparator/>
      </w:r>
    </w:p>
  </w:endnote>
  <w:endnote w:type="continuationNotice" w:id="1">
    <w:p w14:paraId="48312588" w14:textId="77777777" w:rsidR="00E95E0D" w:rsidRDefault="00E95E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0D1C13D8" w14:textId="37C5394D" w:rsidR="00160195" w:rsidRPr="00814E58" w:rsidRDefault="001144D6" w:rsidP="001144D6">
            <w:pPr>
              <w:pStyle w:val="Rodap"/>
              <w:spacing w:line="259" w:lineRule="auto"/>
              <w:jc w:val="center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DADOS</w:t>
            </w:r>
            <w:r w:rsidR="00160195">
              <w:tab/>
            </w:r>
            <w:r>
              <w:rPr>
                <w:rFonts w:ascii="Poppins" w:hAnsi="Poppins" w:cs="Poppins"/>
                <w:sz w:val="20"/>
                <w:szCs w:val="20"/>
              </w:rPr>
              <w:t>UNIDADE 1</w:t>
            </w:r>
            <w:r w:rsidR="00160195">
              <w:tab/>
            </w:r>
            <w:r w:rsidR="5A0E7B39" w:rsidRPr="5A0E7B39">
              <w:rPr>
                <w:rFonts w:ascii="Poppins" w:hAnsi="Poppins" w:cs="Poppins"/>
                <w:sz w:val="20"/>
                <w:szCs w:val="20"/>
              </w:rPr>
              <w:t xml:space="preserve">           </w:t>
            </w:r>
            <w:r>
              <w:rPr>
                <w:rFonts w:ascii="Poppins" w:hAnsi="Poppins" w:cs="Poppins"/>
                <w:sz w:val="20"/>
                <w:szCs w:val="20"/>
              </w:rPr>
              <w:t>COMPONENTE 3</w:t>
            </w:r>
          </w:p>
          <w:p w14:paraId="4722E37D" w14:textId="5E0147A6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E899B" w14:textId="77777777" w:rsidR="00E95E0D" w:rsidRDefault="00E95E0D">
      <w:r>
        <w:separator/>
      </w:r>
    </w:p>
  </w:footnote>
  <w:footnote w:type="continuationSeparator" w:id="0">
    <w:p w14:paraId="6224079B" w14:textId="77777777" w:rsidR="00E95E0D" w:rsidRDefault="00E95E0D">
      <w:r>
        <w:continuationSeparator/>
      </w:r>
    </w:p>
  </w:footnote>
  <w:footnote w:type="continuationNotice" w:id="1">
    <w:p w14:paraId="35D0617E" w14:textId="77777777" w:rsidR="00E95E0D" w:rsidRDefault="00E95E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5A76"/>
    <w:multiLevelType w:val="multilevel"/>
    <w:tmpl w:val="61D497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F6D38"/>
    <w:multiLevelType w:val="hybridMultilevel"/>
    <w:tmpl w:val="92625094"/>
    <w:lvl w:ilvl="0" w:tplc="BAE0B38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3261EC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164630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0E212D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A30E92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CE4806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FB2225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3383E1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648052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C4EE1"/>
    <w:multiLevelType w:val="multilevel"/>
    <w:tmpl w:val="83BC65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F7468"/>
    <w:multiLevelType w:val="hybridMultilevel"/>
    <w:tmpl w:val="2258148E"/>
    <w:lvl w:ilvl="0" w:tplc="1AAEE21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C66FF"/>
    <w:multiLevelType w:val="hybridMultilevel"/>
    <w:tmpl w:val="291A2A96"/>
    <w:lvl w:ilvl="0" w:tplc="1AAEE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C92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AE7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488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64A2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CCA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58D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CCB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49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FD6B5D"/>
    <w:multiLevelType w:val="hybridMultilevel"/>
    <w:tmpl w:val="51CA2958"/>
    <w:lvl w:ilvl="0" w:tplc="610A3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843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0B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B8B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86C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668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A2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160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85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002B72"/>
    <w:multiLevelType w:val="multilevel"/>
    <w:tmpl w:val="CA90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006A1"/>
    <w:multiLevelType w:val="hybridMultilevel"/>
    <w:tmpl w:val="054E03AC"/>
    <w:lvl w:ilvl="0" w:tplc="5E4E496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D4EFB1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09A006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0604CE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4B49E3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000E7A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C8D8D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5683C7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C846E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955EE4"/>
    <w:multiLevelType w:val="hybridMultilevel"/>
    <w:tmpl w:val="5BD42816"/>
    <w:lvl w:ilvl="0" w:tplc="4C48F8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58A8DE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B46F06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3A086F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F2A0B3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89C2FA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87CF3B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3E4EFA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668E9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C10C92"/>
    <w:multiLevelType w:val="hybridMultilevel"/>
    <w:tmpl w:val="C0F62318"/>
    <w:lvl w:ilvl="0" w:tplc="71509670">
      <w:start w:val="1"/>
      <w:numFmt w:val="decimal"/>
      <w:lvlText w:val="%1)"/>
      <w:lvlJc w:val="left"/>
      <w:pPr>
        <w:ind w:left="717" w:hanging="360"/>
      </w:pPr>
      <w:rPr>
        <w:rFonts w:eastAsia="Poppins Light"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5C5024A6"/>
    <w:multiLevelType w:val="hybridMultilevel"/>
    <w:tmpl w:val="639CDA52"/>
    <w:lvl w:ilvl="0" w:tplc="3550B5B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C4A8C6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94E82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AFC7D3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4D8A81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C7E2E6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F2464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016161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7E8ACF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9F6EF3"/>
    <w:multiLevelType w:val="hybridMultilevel"/>
    <w:tmpl w:val="67B896F6"/>
    <w:lvl w:ilvl="0" w:tplc="D706C01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B6478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098741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E766DA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91A485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B64D8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2F2DCB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0D646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57EB35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1277E3"/>
    <w:multiLevelType w:val="hybridMultilevel"/>
    <w:tmpl w:val="11CE4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A63E6"/>
    <w:multiLevelType w:val="hybridMultilevel"/>
    <w:tmpl w:val="6436FC4E"/>
    <w:lvl w:ilvl="0" w:tplc="E2187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924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02E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01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D29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E0B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3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CE6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0EF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7"/>
  </w:num>
  <w:num w:numId="2" w16cid:durableId="1115713199">
    <w:abstractNumId w:val="8"/>
  </w:num>
  <w:num w:numId="3" w16cid:durableId="1821843517">
    <w:abstractNumId w:val="17"/>
  </w:num>
  <w:num w:numId="4" w16cid:durableId="1682665340">
    <w:abstractNumId w:val="10"/>
  </w:num>
  <w:num w:numId="5" w16cid:durableId="478154104">
    <w:abstractNumId w:val="6"/>
  </w:num>
  <w:num w:numId="6" w16cid:durableId="861091336">
    <w:abstractNumId w:val="0"/>
  </w:num>
  <w:num w:numId="7" w16cid:durableId="7803956">
    <w:abstractNumId w:val="2"/>
  </w:num>
  <w:num w:numId="8" w16cid:durableId="1709380864">
    <w:abstractNumId w:val="11"/>
  </w:num>
  <w:num w:numId="9" w16cid:durableId="125705286">
    <w:abstractNumId w:val="14"/>
  </w:num>
  <w:num w:numId="10" w16cid:durableId="778720569">
    <w:abstractNumId w:val="1"/>
  </w:num>
  <w:num w:numId="11" w16cid:durableId="894197546">
    <w:abstractNumId w:val="13"/>
  </w:num>
  <w:num w:numId="12" w16cid:durableId="662398102">
    <w:abstractNumId w:val="9"/>
  </w:num>
  <w:num w:numId="13" w16cid:durableId="2039962180">
    <w:abstractNumId w:val="12"/>
  </w:num>
  <w:num w:numId="14" w16cid:durableId="780145187">
    <w:abstractNumId w:val="15"/>
  </w:num>
  <w:num w:numId="15" w16cid:durableId="415174136">
    <w:abstractNumId w:val="4"/>
  </w:num>
  <w:num w:numId="16" w16cid:durableId="1976786825">
    <w:abstractNumId w:val="5"/>
  </w:num>
  <w:num w:numId="17" w16cid:durableId="233049153">
    <w:abstractNumId w:val="16"/>
  </w:num>
  <w:num w:numId="18" w16cid:durableId="142753706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01AD5"/>
    <w:rsid w:val="000278D8"/>
    <w:rsid w:val="00071E56"/>
    <w:rsid w:val="000721E7"/>
    <w:rsid w:val="00083753"/>
    <w:rsid w:val="00093C5A"/>
    <w:rsid w:val="000A4E65"/>
    <w:rsid w:val="000C6619"/>
    <w:rsid w:val="000D046E"/>
    <w:rsid w:val="000F7DE9"/>
    <w:rsid w:val="001144D6"/>
    <w:rsid w:val="00124756"/>
    <w:rsid w:val="001500C5"/>
    <w:rsid w:val="00160195"/>
    <w:rsid w:val="001A2D86"/>
    <w:rsid w:val="001A32C9"/>
    <w:rsid w:val="001B4997"/>
    <w:rsid w:val="001B499E"/>
    <w:rsid w:val="001C335A"/>
    <w:rsid w:val="001E3A28"/>
    <w:rsid w:val="001E7BC0"/>
    <w:rsid w:val="002344C7"/>
    <w:rsid w:val="002372B1"/>
    <w:rsid w:val="00252F67"/>
    <w:rsid w:val="00256D8D"/>
    <w:rsid w:val="002632D3"/>
    <w:rsid w:val="00264B6B"/>
    <w:rsid w:val="00266728"/>
    <w:rsid w:val="002A4950"/>
    <w:rsid w:val="002A76CF"/>
    <w:rsid w:val="002C64D6"/>
    <w:rsid w:val="002C6EC9"/>
    <w:rsid w:val="002D1A6D"/>
    <w:rsid w:val="002D51E3"/>
    <w:rsid w:val="002E6314"/>
    <w:rsid w:val="002F69F8"/>
    <w:rsid w:val="003009B4"/>
    <w:rsid w:val="003031BD"/>
    <w:rsid w:val="003040CA"/>
    <w:rsid w:val="0033058C"/>
    <w:rsid w:val="003365AE"/>
    <w:rsid w:val="0035069B"/>
    <w:rsid w:val="00367C72"/>
    <w:rsid w:val="0038101C"/>
    <w:rsid w:val="00397C79"/>
    <w:rsid w:val="003A71A0"/>
    <w:rsid w:val="003C032E"/>
    <w:rsid w:val="003D3FD9"/>
    <w:rsid w:val="003D676E"/>
    <w:rsid w:val="003D71CA"/>
    <w:rsid w:val="003F537B"/>
    <w:rsid w:val="004239A6"/>
    <w:rsid w:val="004244B4"/>
    <w:rsid w:val="00454835"/>
    <w:rsid w:val="0045744E"/>
    <w:rsid w:val="00464B32"/>
    <w:rsid w:val="00472F6E"/>
    <w:rsid w:val="00482DF5"/>
    <w:rsid w:val="00491C71"/>
    <w:rsid w:val="004B39B7"/>
    <w:rsid w:val="004B66A3"/>
    <w:rsid w:val="004C0B5F"/>
    <w:rsid w:val="004E713D"/>
    <w:rsid w:val="004E72D5"/>
    <w:rsid w:val="0051390A"/>
    <w:rsid w:val="005220E4"/>
    <w:rsid w:val="00531A42"/>
    <w:rsid w:val="00536493"/>
    <w:rsid w:val="0054587F"/>
    <w:rsid w:val="00550A09"/>
    <w:rsid w:val="005517B2"/>
    <w:rsid w:val="005723ED"/>
    <w:rsid w:val="00583896"/>
    <w:rsid w:val="00585F34"/>
    <w:rsid w:val="005A5A09"/>
    <w:rsid w:val="005B4819"/>
    <w:rsid w:val="005C1E62"/>
    <w:rsid w:val="005E4165"/>
    <w:rsid w:val="005F74BB"/>
    <w:rsid w:val="0060776C"/>
    <w:rsid w:val="00617A8C"/>
    <w:rsid w:val="0063273B"/>
    <w:rsid w:val="00641A97"/>
    <w:rsid w:val="00665C04"/>
    <w:rsid w:val="00676B29"/>
    <w:rsid w:val="006B3AE9"/>
    <w:rsid w:val="00736584"/>
    <w:rsid w:val="00745810"/>
    <w:rsid w:val="007671B4"/>
    <w:rsid w:val="00773949"/>
    <w:rsid w:val="00773A8C"/>
    <w:rsid w:val="00775E68"/>
    <w:rsid w:val="0078262D"/>
    <w:rsid w:val="007B6ABF"/>
    <w:rsid w:val="007D32D3"/>
    <w:rsid w:val="00814E58"/>
    <w:rsid w:val="00821EF3"/>
    <w:rsid w:val="0083474B"/>
    <w:rsid w:val="00841D59"/>
    <w:rsid w:val="008439CD"/>
    <w:rsid w:val="00851368"/>
    <w:rsid w:val="0085347A"/>
    <w:rsid w:val="008536FC"/>
    <w:rsid w:val="0087110E"/>
    <w:rsid w:val="008925A9"/>
    <w:rsid w:val="00897B6B"/>
    <w:rsid w:val="008B4C24"/>
    <w:rsid w:val="008F775A"/>
    <w:rsid w:val="009013E0"/>
    <w:rsid w:val="0092769D"/>
    <w:rsid w:val="00966015"/>
    <w:rsid w:val="00975E33"/>
    <w:rsid w:val="009B33B6"/>
    <w:rsid w:val="009D7E5B"/>
    <w:rsid w:val="009E56E6"/>
    <w:rsid w:val="00A05C7B"/>
    <w:rsid w:val="00A111D2"/>
    <w:rsid w:val="00A2255F"/>
    <w:rsid w:val="00A27419"/>
    <w:rsid w:val="00A33DFB"/>
    <w:rsid w:val="00A44B63"/>
    <w:rsid w:val="00A616D7"/>
    <w:rsid w:val="00A74419"/>
    <w:rsid w:val="00AA60A0"/>
    <w:rsid w:val="00AC5D4F"/>
    <w:rsid w:val="00AD78A6"/>
    <w:rsid w:val="00AE6957"/>
    <w:rsid w:val="00AF64F3"/>
    <w:rsid w:val="00B32F6D"/>
    <w:rsid w:val="00B45591"/>
    <w:rsid w:val="00B57EE5"/>
    <w:rsid w:val="00B62171"/>
    <w:rsid w:val="00BA1049"/>
    <w:rsid w:val="00BA6A76"/>
    <w:rsid w:val="00BA795C"/>
    <w:rsid w:val="00BC1C7D"/>
    <w:rsid w:val="00C12E4A"/>
    <w:rsid w:val="00C42339"/>
    <w:rsid w:val="00C4723D"/>
    <w:rsid w:val="00C5537F"/>
    <w:rsid w:val="00C6070E"/>
    <w:rsid w:val="00C62CE1"/>
    <w:rsid w:val="00C62D58"/>
    <w:rsid w:val="00C6733E"/>
    <w:rsid w:val="00C714E8"/>
    <w:rsid w:val="00C8490E"/>
    <w:rsid w:val="00CA4523"/>
    <w:rsid w:val="00CC01C9"/>
    <w:rsid w:val="00CC2A45"/>
    <w:rsid w:val="00CF695A"/>
    <w:rsid w:val="00CF76E4"/>
    <w:rsid w:val="00D03B93"/>
    <w:rsid w:val="00D05B9C"/>
    <w:rsid w:val="00D355A3"/>
    <w:rsid w:val="00D553AB"/>
    <w:rsid w:val="00D61A8F"/>
    <w:rsid w:val="00D62E28"/>
    <w:rsid w:val="00D85AA7"/>
    <w:rsid w:val="00DD5204"/>
    <w:rsid w:val="00DE0C0D"/>
    <w:rsid w:val="00DF73B2"/>
    <w:rsid w:val="00E10B45"/>
    <w:rsid w:val="00E10D86"/>
    <w:rsid w:val="00E179E5"/>
    <w:rsid w:val="00E227A8"/>
    <w:rsid w:val="00E400A6"/>
    <w:rsid w:val="00E4761B"/>
    <w:rsid w:val="00E66562"/>
    <w:rsid w:val="00E71901"/>
    <w:rsid w:val="00E73E76"/>
    <w:rsid w:val="00E77AF3"/>
    <w:rsid w:val="00E95E0D"/>
    <w:rsid w:val="00EA168B"/>
    <w:rsid w:val="00EA3B37"/>
    <w:rsid w:val="00EF47B1"/>
    <w:rsid w:val="00EF4AFE"/>
    <w:rsid w:val="00F044D7"/>
    <w:rsid w:val="00F4232E"/>
    <w:rsid w:val="00F472E5"/>
    <w:rsid w:val="00F51FEF"/>
    <w:rsid w:val="00F52AA0"/>
    <w:rsid w:val="00F57059"/>
    <w:rsid w:val="00F9371B"/>
    <w:rsid w:val="00FC23B4"/>
    <w:rsid w:val="00FD6FCE"/>
    <w:rsid w:val="00FD7F1E"/>
    <w:rsid w:val="00FE2D54"/>
    <w:rsid w:val="00FF3340"/>
    <w:rsid w:val="00FF3ECB"/>
    <w:rsid w:val="16FE34D1"/>
    <w:rsid w:val="20971888"/>
    <w:rsid w:val="233C31C0"/>
    <w:rsid w:val="2A0D255F"/>
    <w:rsid w:val="40160BD9"/>
    <w:rsid w:val="46A0C99F"/>
    <w:rsid w:val="5A0E7B39"/>
    <w:rsid w:val="5B10C4CB"/>
    <w:rsid w:val="5F9BEE3D"/>
    <w:rsid w:val="6EE2A195"/>
    <w:rsid w:val="700E9640"/>
    <w:rsid w:val="71ACF5CA"/>
    <w:rsid w:val="76F13469"/>
    <w:rsid w:val="7BB0D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500C5"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482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8669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50112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5389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12750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9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44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13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64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57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6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1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22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1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0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3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1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3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1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3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11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2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8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4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2592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4355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2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6983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4595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639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4059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746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057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99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66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9867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800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442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81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44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62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68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826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24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969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736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614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79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2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8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8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345</TotalTime>
  <Pages>2</Pages>
  <Words>316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Júlia Maia</cp:lastModifiedBy>
  <cp:revision>25</cp:revision>
  <cp:lastPrinted>2006-08-31T06:40:00Z</cp:lastPrinted>
  <dcterms:created xsi:type="dcterms:W3CDTF">2024-09-23T17:13:00Z</dcterms:created>
  <dcterms:modified xsi:type="dcterms:W3CDTF">2024-12-03T22:19:00Z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