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11BB3" w14:textId="79CD781A" w:rsidR="00E227A8" w:rsidRPr="00454835" w:rsidRDefault="0060776C" w:rsidP="0060776C">
      <w:pPr>
        <w:pStyle w:val="Ttulo9"/>
        <w:spacing w:line="288" w:lineRule="auto"/>
        <w:ind w:left="425" w:hanging="425"/>
        <w:rPr>
          <w:rFonts w:ascii="Poppins" w:hAnsi="Poppins" w:cs="Poppins"/>
          <w:bCs/>
          <w:szCs w:val="32"/>
        </w:rPr>
      </w:pPr>
      <w:r w:rsidRPr="00454835">
        <w:rPr>
          <w:rFonts w:ascii="Poppins" w:hAnsi="Poppins" w:cs="Poppins"/>
          <w:bCs/>
          <w:szCs w:val="32"/>
        </w:rPr>
        <w:t xml:space="preserve">Roteiro de </w:t>
      </w:r>
      <w:r w:rsidR="00E227A8" w:rsidRPr="00454835">
        <w:rPr>
          <w:rFonts w:ascii="Poppins" w:hAnsi="Poppins" w:cs="Poppins"/>
          <w:bCs/>
          <w:szCs w:val="32"/>
        </w:rPr>
        <w:t xml:space="preserve">Atividade </w:t>
      </w:r>
      <w:r w:rsidRPr="00454835">
        <w:rPr>
          <w:rFonts w:ascii="Poppins" w:hAnsi="Poppins" w:cs="Poppins"/>
          <w:bCs/>
          <w:szCs w:val="32"/>
        </w:rPr>
        <w:t>Prática</w:t>
      </w:r>
    </w:p>
    <w:p w14:paraId="4CF5E947" w14:textId="77777777" w:rsidR="00814E58" w:rsidRPr="00814E58" w:rsidRDefault="00814E58" w:rsidP="00814E58"/>
    <w:p w14:paraId="3859BC60" w14:textId="7A01095D" w:rsidR="00E227A8" w:rsidRPr="00814E58" w:rsidRDefault="00E227A8" w:rsidP="00E227A8">
      <w:pPr>
        <w:pStyle w:val="Ttulo9"/>
        <w:spacing w:line="288" w:lineRule="auto"/>
        <w:ind w:left="425" w:hanging="425"/>
        <w:jc w:val="left"/>
        <w:rPr>
          <w:rFonts w:ascii="Poppins Light" w:hAnsi="Poppins Light" w:cs="Poppins Light"/>
          <w:b w:val="0"/>
          <w:sz w:val="24"/>
          <w:szCs w:val="16"/>
        </w:rPr>
      </w:pP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Nome:</w:t>
      </w:r>
      <w:r w:rsidR="00814E58" w:rsidRPr="00814E58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                                                       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ab/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Turma</w:t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: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</w:t>
      </w:r>
      <w:r w:rsidRPr="00814E58">
        <w:rPr>
          <w:rFonts w:ascii="Poppins Light" w:hAnsi="Poppins Light" w:cs="Poppins Light"/>
          <w:b w:val="0"/>
          <w:color w:val="FFFFFF" w:themeColor="background1"/>
          <w:sz w:val="24"/>
          <w:szCs w:val="16"/>
        </w:rPr>
        <w:t>.</w:t>
      </w:r>
    </w:p>
    <w:p w14:paraId="150B4459" w14:textId="77777777" w:rsidR="0060776C" w:rsidRPr="00814E58" w:rsidRDefault="0060776C" w:rsidP="0060776C">
      <w:pPr>
        <w:spacing w:line="288" w:lineRule="auto"/>
        <w:jc w:val="both"/>
        <w:rPr>
          <w:rFonts w:ascii="Poppins Light" w:hAnsi="Poppins Light" w:cs="Poppins Light"/>
          <w:u w:val="single"/>
        </w:rPr>
      </w:pPr>
    </w:p>
    <w:p w14:paraId="290D30F7" w14:textId="4FE1F385" w:rsidR="005D31CB" w:rsidRPr="005D31CB" w:rsidRDefault="0060776C" w:rsidP="005D31CB">
      <w:pPr>
        <w:rPr>
          <w:rFonts w:ascii="Poppins" w:hAnsi="Poppins" w:cs="Poppins"/>
          <w:b/>
          <w:bCs/>
          <w:noProof/>
          <w:sz w:val="32"/>
          <w:szCs w:val="32"/>
        </w:rPr>
      </w:pPr>
      <w:r w:rsidRPr="5A0E7B39">
        <w:rPr>
          <w:rFonts w:ascii="Poppins" w:hAnsi="Poppins" w:cs="Poppins"/>
          <w:b/>
          <w:bCs/>
          <w:noProof/>
          <w:sz w:val="32"/>
          <w:szCs w:val="32"/>
        </w:rPr>
        <w:t>Título</w:t>
      </w:r>
      <w:r w:rsidR="00E227A8" w:rsidRPr="5A0E7B39">
        <w:rPr>
          <w:rFonts w:ascii="Poppins" w:hAnsi="Poppins" w:cs="Poppins"/>
          <w:b/>
          <w:bCs/>
          <w:noProof/>
          <w:sz w:val="32"/>
          <w:szCs w:val="32"/>
        </w:rPr>
        <w:t xml:space="preserve"> da atividade</w:t>
      </w:r>
      <w:r w:rsidRPr="5A0E7B39">
        <w:rPr>
          <w:rFonts w:ascii="Poppins" w:hAnsi="Poppins" w:cs="Poppins"/>
          <w:b/>
          <w:bCs/>
          <w:noProof/>
          <w:sz w:val="32"/>
          <w:szCs w:val="32"/>
        </w:rPr>
        <w:t xml:space="preserve">: </w:t>
      </w:r>
      <w:r w:rsidR="005D31CB" w:rsidRPr="005D31CB">
        <w:rPr>
          <w:rFonts w:ascii="Poppins" w:hAnsi="Poppins" w:cs="Poppins"/>
          <w:b/>
          <w:bCs/>
          <w:noProof/>
          <w:sz w:val="32"/>
          <w:szCs w:val="32"/>
        </w:rPr>
        <w:t>Coletar e limpar dados para o projeto</w:t>
      </w:r>
    </w:p>
    <w:p w14:paraId="3C317CF1" w14:textId="7A1C41A7" w:rsidR="00BC3662" w:rsidRPr="00BC3662" w:rsidRDefault="00BC3662" w:rsidP="00BC3662">
      <w:pPr>
        <w:rPr>
          <w:rFonts w:ascii="Poppins" w:hAnsi="Poppins" w:cs="Poppins"/>
          <w:b/>
          <w:bCs/>
          <w:noProof/>
          <w:sz w:val="32"/>
          <w:szCs w:val="32"/>
        </w:rPr>
      </w:pPr>
    </w:p>
    <w:p w14:paraId="65650FF6" w14:textId="5192F5D4" w:rsidR="0060776C" w:rsidRPr="00814E58" w:rsidRDefault="0060776C" w:rsidP="002A76CF">
      <w:pPr>
        <w:rPr>
          <w:rFonts w:ascii="Poppins Light" w:hAnsi="Poppins Light" w:cs="Poppins Light"/>
          <w:sz w:val="22"/>
          <w:szCs w:val="22"/>
          <w:u w:val="single"/>
        </w:rPr>
      </w:pPr>
    </w:p>
    <w:p w14:paraId="161369BA" w14:textId="77777777" w:rsidR="00E227A8" w:rsidRPr="0083474B" w:rsidRDefault="00E227A8" w:rsidP="00E227A8">
      <w:pPr>
        <w:rPr>
          <w:rFonts w:ascii="Poppins" w:hAnsi="Poppins" w:cs="Poppins"/>
          <w:b/>
          <w:bCs/>
          <w:noProof/>
          <w:sz w:val="28"/>
          <w:szCs w:val="28"/>
        </w:rPr>
      </w:pPr>
      <w:r w:rsidRPr="5A0E7B39">
        <w:rPr>
          <w:rFonts w:ascii="Poppins" w:hAnsi="Poppins" w:cs="Poppins"/>
          <w:b/>
          <w:bCs/>
          <w:noProof/>
          <w:sz w:val="28"/>
          <w:szCs w:val="28"/>
        </w:rPr>
        <w:t>Objetivos</w:t>
      </w:r>
    </w:p>
    <w:p w14:paraId="739B5FAC" w14:textId="77777777" w:rsidR="00AD2D4F" w:rsidRPr="00AD2D4F" w:rsidRDefault="00AD2D4F" w:rsidP="00AD2D4F">
      <w:pPr>
        <w:rPr>
          <w:rFonts w:ascii="Poppins Light" w:hAnsi="Poppins Light" w:cs="Poppins Light"/>
          <w:noProof/>
        </w:rPr>
      </w:pPr>
      <w:r w:rsidRPr="00AD2D4F">
        <w:rPr>
          <w:rFonts w:ascii="Poppins Light" w:hAnsi="Poppins Light" w:cs="Poppins Light"/>
          <w:noProof/>
        </w:rPr>
        <w:t>Coletar e limpar dados para o projeto.</w:t>
      </w:r>
    </w:p>
    <w:p w14:paraId="393C5957" w14:textId="77777777" w:rsidR="00B57EE5" w:rsidRDefault="00B57EE5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</w:p>
    <w:p w14:paraId="3F17652E" w14:textId="2B1DEE6E" w:rsidR="000E55C0" w:rsidRDefault="00FC23B4" w:rsidP="002A4F56">
      <w:pPr>
        <w:rPr>
          <w:rFonts w:ascii="Poppins Light" w:hAnsi="Poppins Light" w:cs="Poppins Light"/>
          <w:noProof/>
        </w:rPr>
      </w:pPr>
      <w:r w:rsidRPr="5A0E7B39">
        <w:rPr>
          <w:rFonts w:ascii="Poppins" w:hAnsi="Poppins" w:cs="Poppins"/>
          <w:b/>
          <w:bCs/>
          <w:noProof/>
          <w:sz w:val="28"/>
          <w:szCs w:val="28"/>
        </w:rPr>
        <w:t>Tarefa</w:t>
      </w:r>
      <w:r w:rsidR="00AC2C5C" w:rsidRPr="00AC2C5C">
        <w:rPr>
          <w:rFonts w:ascii="Poppins Light" w:hAnsi="Poppins Light" w:cs="Poppins Light"/>
          <w:noProof/>
        </w:rPr>
        <w:br/>
        <w:t>Nesta etapa, vocês executar</w:t>
      </w:r>
      <w:r w:rsidR="00DF548A">
        <w:rPr>
          <w:rFonts w:ascii="Poppins Light" w:hAnsi="Poppins Light" w:cs="Poppins Light"/>
          <w:noProof/>
        </w:rPr>
        <w:t>ão</w:t>
      </w:r>
      <w:r w:rsidR="00AC2C5C" w:rsidRPr="00AC2C5C">
        <w:rPr>
          <w:rFonts w:ascii="Poppins Light" w:hAnsi="Poppins Light" w:cs="Poppins Light"/>
          <w:noProof/>
        </w:rPr>
        <w:t xml:space="preserve"> a primeira parte do plano de </w:t>
      </w:r>
      <w:r w:rsidR="00DF548A">
        <w:rPr>
          <w:rFonts w:ascii="Poppins Light" w:hAnsi="Poppins Light" w:cs="Poppins Light"/>
          <w:noProof/>
        </w:rPr>
        <w:t>A</w:t>
      </w:r>
      <w:r w:rsidR="00AC2C5C" w:rsidRPr="00AC2C5C">
        <w:rPr>
          <w:rFonts w:ascii="Poppins Light" w:hAnsi="Poppins Light" w:cs="Poppins Light"/>
          <w:noProof/>
        </w:rPr>
        <w:t xml:space="preserve">nálise </w:t>
      </w:r>
      <w:r w:rsidR="00DF548A">
        <w:rPr>
          <w:rFonts w:ascii="Poppins Light" w:hAnsi="Poppins Light" w:cs="Poppins Light"/>
          <w:noProof/>
        </w:rPr>
        <w:t>E</w:t>
      </w:r>
      <w:r w:rsidR="00AC2C5C" w:rsidRPr="00AC2C5C">
        <w:rPr>
          <w:rFonts w:ascii="Poppins Light" w:hAnsi="Poppins Light" w:cs="Poppins Light"/>
          <w:noProof/>
        </w:rPr>
        <w:t xml:space="preserve">xploratória de </w:t>
      </w:r>
      <w:r w:rsidR="00DF548A">
        <w:rPr>
          <w:rFonts w:ascii="Poppins Light" w:hAnsi="Poppins Light" w:cs="Poppins Light"/>
          <w:noProof/>
        </w:rPr>
        <w:t>D</w:t>
      </w:r>
      <w:r w:rsidR="00AC2C5C" w:rsidRPr="00AC2C5C">
        <w:rPr>
          <w:rFonts w:ascii="Poppins Light" w:hAnsi="Poppins Light" w:cs="Poppins Light"/>
          <w:noProof/>
        </w:rPr>
        <w:t xml:space="preserve">ados, focando nas tarefas de </w:t>
      </w:r>
      <w:r w:rsidR="00AC2C5C" w:rsidRPr="00AC2C5C">
        <w:rPr>
          <w:rFonts w:ascii="Poppins Light" w:hAnsi="Poppins Light" w:cs="Poppins Light"/>
          <w:b/>
          <w:bCs/>
          <w:noProof/>
        </w:rPr>
        <w:t>coleta</w:t>
      </w:r>
      <w:r w:rsidR="00AC2C5C" w:rsidRPr="00AC2C5C">
        <w:rPr>
          <w:rFonts w:ascii="Poppins Light" w:hAnsi="Poppins Light" w:cs="Poppins Light"/>
          <w:noProof/>
        </w:rPr>
        <w:t xml:space="preserve"> e </w:t>
      </w:r>
      <w:r w:rsidR="00AC2C5C" w:rsidRPr="00AC2C5C">
        <w:rPr>
          <w:rFonts w:ascii="Poppins Light" w:hAnsi="Poppins Light" w:cs="Poppins Light"/>
          <w:b/>
          <w:bCs/>
          <w:noProof/>
        </w:rPr>
        <w:t>limpeza de dados</w:t>
      </w:r>
      <w:r w:rsidR="00AC2C5C" w:rsidRPr="00AC2C5C">
        <w:rPr>
          <w:rFonts w:ascii="Poppins Light" w:hAnsi="Poppins Light" w:cs="Poppins Light"/>
          <w:noProof/>
        </w:rPr>
        <w:t xml:space="preserve">. </w:t>
      </w:r>
    </w:p>
    <w:p w14:paraId="1CADA502" w14:textId="74AA29ED" w:rsidR="00FC23B4" w:rsidRDefault="00AC2C5C" w:rsidP="002A4F56">
      <w:pPr>
        <w:rPr>
          <w:rFonts w:ascii="Poppins Light" w:hAnsi="Poppins Light" w:cs="Poppins Light"/>
          <w:noProof/>
        </w:rPr>
      </w:pPr>
      <w:r w:rsidRPr="00AC2C5C">
        <w:rPr>
          <w:rFonts w:ascii="Poppins Light" w:hAnsi="Poppins Light" w:cs="Poppins Light"/>
          <w:noProof/>
        </w:rPr>
        <w:t>O objetivo é garantir que os dados estejam prontos para análise, eliminando inconsistências e valores ausentes que possam comprometer os resultados</w:t>
      </w:r>
    </w:p>
    <w:p w14:paraId="22CBB294" w14:textId="77777777" w:rsidR="009B0E46" w:rsidRDefault="009B0E46" w:rsidP="009B0E46">
      <w:pPr>
        <w:spacing w:before="240" w:after="240"/>
        <w:rPr>
          <w:rFonts w:ascii="Poppins Light" w:hAnsi="Poppins Light" w:cs="Poppins Light"/>
          <w:b/>
          <w:bCs/>
          <w:noProof/>
        </w:rPr>
      </w:pPr>
      <w:r w:rsidRPr="009B0E46">
        <w:rPr>
          <w:rFonts w:ascii="Poppins Light" w:hAnsi="Poppins Light" w:cs="Poppins Light"/>
          <w:b/>
          <w:bCs/>
          <w:noProof/>
        </w:rPr>
        <w:t>Entregável esperado ao final da aula:</w:t>
      </w:r>
    </w:p>
    <w:p w14:paraId="7B8E97E7" w14:textId="77777777" w:rsidR="009B0E46" w:rsidRPr="009B0E46" w:rsidRDefault="009B0E46" w:rsidP="009B0E46">
      <w:pPr>
        <w:numPr>
          <w:ilvl w:val="0"/>
          <w:numId w:val="20"/>
        </w:numPr>
        <w:spacing w:before="240" w:after="240"/>
        <w:rPr>
          <w:rFonts w:ascii="Poppins Light" w:hAnsi="Poppins Light" w:cs="Poppins Light"/>
          <w:noProof/>
        </w:rPr>
      </w:pPr>
      <w:r w:rsidRPr="009B0E46">
        <w:rPr>
          <w:rFonts w:ascii="Poppins Light" w:hAnsi="Poppins Light" w:cs="Poppins Light"/>
          <w:noProof/>
        </w:rPr>
        <w:t xml:space="preserve">Um </w:t>
      </w:r>
      <w:r w:rsidRPr="00450601">
        <w:rPr>
          <w:rFonts w:ascii="Poppins Light" w:hAnsi="Poppins Light" w:cs="Poppins Light"/>
          <w:i/>
          <w:iCs/>
          <w:noProof/>
        </w:rPr>
        <w:t>dataset</w:t>
      </w:r>
      <w:r w:rsidRPr="009B0E46">
        <w:rPr>
          <w:rFonts w:ascii="Poppins Light" w:hAnsi="Poppins Light" w:cs="Poppins Light"/>
          <w:noProof/>
        </w:rPr>
        <w:t xml:space="preserve"> completamente carregado e limpo, pronto para a análise exploratória.</w:t>
      </w:r>
    </w:p>
    <w:p w14:paraId="28666557" w14:textId="77777777" w:rsidR="009B0E46" w:rsidRPr="009B0E46" w:rsidRDefault="009B0E46" w:rsidP="009B0E46">
      <w:pPr>
        <w:numPr>
          <w:ilvl w:val="0"/>
          <w:numId w:val="20"/>
        </w:numPr>
        <w:spacing w:before="240" w:after="240"/>
        <w:rPr>
          <w:rFonts w:ascii="Poppins Light" w:hAnsi="Poppins Light" w:cs="Poppins Light"/>
          <w:noProof/>
        </w:rPr>
      </w:pPr>
      <w:r w:rsidRPr="009B0E46">
        <w:rPr>
          <w:rFonts w:ascii="Poppins Light" w:hAnsi="Poppins Light" w:cs="Poppins Light"/>
          <w:noProof/>
        </w:rPr>
        <w:t xml:space="preserve">Anotem no Jupyter Notebook as decisões de limpeza que tomaram (como o tratamento de valores ausentes ou remoção de </w:t>
      </w:r>
      <w:r w:rsidRPr="002A4F56">
        <w:rPr>
          <w:rFonts w:ascii="Poppins Light" w:hAnsi="Poppins Light" w:cs="Poppins Light"/>
          <w:i/>
          <w:iCs/>
          <w:noProof/>
        </w:rPr>
        <w:t>outliers</w:t>
      </w:r>
      <w:r w:rsidRPr="009B0E46">
        <w:rPr>
          <w:rFonts w:ascii="Poppins Light" w:hAnsi="Poppins Light" w:cs="Poppins Light"/>
          <w:noProof/>
        </w:rPr>
        <w:t>), explicando o motivo de cada escolha.</w:t>
      </w:r>
    </w:p>
    <w:p w14:paraId="749829B0" w14:textId="77777777" w:rsidR="009B0E46" w:rsidRPr="00FC23B4" w:rsidRDefault="009B0E46" w:rsidP="00AC2C5C">
      <w:pPr>
        <w:spacing w:before="240" w:after="240"/>
        <w:rPr>
          <w:rFonts w:ascii="Poppins Light" w:hAnsi="Poppins Light" w:cs="Poppins Light"/>
          <w:noProof/>
        </w:rPr>
      </w:pPr>
    </w:p>
    <w:sectPr w:rsidR="009B0E46" w:rsidRPr="00FC23B4">
      <w:headerReference w:type="default" r:id="rId10"/>
      <w:footerReference w:type="even" r:id="rId11"/>
      <w:footerReference w:type="default" r:id="rId12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A10AEC" w14:textId="77777777" w:rsidR="00D3791A" w:rsidRDefault="00D3791A">
      <w:r>
        <w:separator/>
      </w:r>
    </w:p>
  </w:endnote>
  <w:endnote w:type="continuationSeparator" w:id="0">
    <w:p w14:paraId="3A15CF5A" w14:textId="77777777" w:rsidR="00D3791A" w:rsidRDefault="00D3791A">
      <w:r>
        <w:continuationSeparator/>
      </w:r>
    </w:p>
  </w:endnote>
  <w:endnote w:type="continuationNotice" w:id="1">
    <w:p w14:paraId="01C545D1" w14:textId="77777777" w:rsidR="00D3791A" w:rsidRDefault="00D379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Poppins Light">
    <w:charset w:val="00"/>
    <w:family w:val="auto"/>
    <w:pitch w:val="variable"/>
    <w:sig w:usb0="00008007" w:usb1="00000000" w:usb2="00000000" w:usb3="00000000" w:csb0="00000093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Poppins" w:hAnsi="Poppins" w:cs="Poppins"/>
        <w:sz w:val="20"/>
        <w:szCs w:val="20"/>
      </w:rPr>
      <w:id w:val="1357378047"/>
      <w:docPartObj>
        <w:docPartGallery w:val="Page Numbers (Bottom of Page)"/>
        <w:docPartUnique/>
      </w:docPartObj>
    </w:sdtPr>
    <w:sdtContent>
      <w:sdt>
        <w:sdtPr>
          <w:rPr>
            <w:rFonts w:ascii="Poppins" w:hAnsi="Poppins" w:cs="Poppins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Content>
          <w:p w14:paraId="5B5EFFD7" w14:textId="77777777" w:rsidR="00B25053" w:rsidRPr="00814E58" w:rsidRDefault="00B25053" w:rsidP="00B25053">
            <w:pPr>
              <w:pStyle w:val="Rodap"/>
              <w:spacing w:line="259" w:lineRule="auto"/>
              <w:jc w:val="center"/>
              <w:rPr>
                <w:rFonts w:ascii="Poppins" w:hAnsi="Poppins" w:cs="Poppins"/>
                <w:sz w:val="20"/>
                <w:szCs w:val="20"/>
              </w:rPr>
            </w:pPr>
            <w:r>
              <w:rPr>
                <w:rFonts w:ascii="Poppins" w:hAnsi="Poppins" w:cs="Poppins"/>
                <w:sz w:val="20"/>
                <w:szCs w:val="20"/>
              </w:rPr>
              <w:t>DADOS</w:t>
            </w:r>
            <w:r>
              <w:tab/>
            </w:r>
            <w:r>
              <w:rPr>
                <w:rFonts w:ascii="Poppins" w:hAnsi="Poppins" w:cs="Poppins"/>
                <w:sz w:val="20"/>
                <w:szCs w:val="20"/>
              </w:rPr>
              <w:t>UNIDADE 1</w:t>
            </w:r>
            <w:r>
              <w:tab/>
            </w:r>
            <w:r w:rsidRPr="5A0E7B39">
              <w:rPr>
                <w:rFonts w:ascii="Poppins" w:hAnsi="Poppins" w:cs="Poppins"/>
                <w:sz w:val="20"/>
                <w:szCs w:val="20"/>
              </w:rPr>
              <w:t xml:space="preserve">           </w:t>
            </w:r>
            <w:r>
              <w:rPr>
                <w:rFonts w:ascii="Poppins" w:hAnsi="Poppins" w:cs="Poppins"/>
                <w:sz w:val="20"/>
                <w:szCs w:val="20"/>
              </w:rPr>
              <w:t>COMPONENTE 3</w:t>
            </w:r>
          </w:p>
          <w:p w14:paraId="4722E37D" w14:textId="6689C5CD" w:rsidR="00160195" w:rsidRPr="00814E58" w:rsidRDefault="00160195" w:rsidP="00B25053">
            <w:pPr>
              <w:pStyle w:val="Rodap"/>
              <w:spacing w:line="259" w:lineRule="auto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214D1726" w14:textId="6D67C51F" w:rsidR="00E227A8" w:rsidRPr="00E227A8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0BA13A" w14:textId="77777777" w:rsidR="00D3791A" w:rsidRDefault="00D3791A">
      <w:r>
        <w:separator/>
      </w:r>
    </w:p>
  </w:footnote>
  <w:footnote w:type="continuationSeparator" w:id="0">
    <w:p w14:paraId="00BCDB7F" w14:textId="77777777" w:rsidR="00D3791A" w:rsidRDefault="00D3791A">
      <w:r>
        <w:continuationSeparator/>
      </w:r>
    </w:p>
  </w:footnote>
  <w:footnote w:type="continuationNotice" w:id="1">
    <w:p w14:paraId="10F44B44" w14:textId="77777777" w:rsidR="00D3791A" w:rsidRDefault="00D3791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60510" w14:textId="37552D7B" w:rsidR="00E227A8" w:rsidRDefault="00814E58" w:rsidP="00E227A8">
    <w:pPr>
      <w:pStyle w:val="Cabealho"/>
      <w:jc w:val="right"/>
    </w:pPr>
    <w:r>
      <w:rPr>
        <w:noProof/>
      </w:rPr>
      <w:drawing>
        <wp:inline distT="0" distB="0" distL="0" distR="0" wp14:anchorId="59BE978E" wp14:editId="63AEBBBF">
          <wp:extent cx="2773812" cy="360000"/>
          <wp:effectExtent l="0" t="0" r="0" b="0"/>
          <wp:docPr id="1783962497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48326C47" w:rsidR="00814E58" w:rsidRDefault="00814E58" w:rsidP="00E227A8">
    <w:pPr>
      <w:pStyle w:val="Cabealho"/>
      <w:jc w:val="right"/>
    </w:pPr>
    <w:r>
      <w:t xml:space="preserve">    </w:t>
    </w:r>
    <w:r w:rsidR="000A4E65">
      <w:br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65A76"/>
    <w:multiLevelType w:val="multilevel"/>
    <w:tmpl w:val="61D497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FF6D38"/>
    <w:multiLevelType w:val="hybridMultilevel"/>
    <w:tmpl w:val="92625094"/>
    <w:lvl w:ilvl="0" w:tplc="BAE0B38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3261EC0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2164630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70E212D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EA30E92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ECE4806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8FB2225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3383E1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648052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4C4EE1"/>
    <w:multiLevelType w:val="multilevel"/>
    <w:tmpl w:val="83BC65A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002B72"/>
    <w:multiLevelType w:val="multilevel"/>
    <w:tmpl w:val="CA908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D67FC4"/>
    <w:multiLevelType w:val="hybridMultilevel"/>
    <w:tmpl w:val="9A566016"/>
    <w:lvl w:ilvl="0" w:tplc="9D6E26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D299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181B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7018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5E6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CA28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2E4D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B2C7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C6CE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2D05A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4C099F"/>
    <w:multiLevelType w:val="hybridMultilevel"/>
    <w:tmpl w:val="86D4F2A6"/>
    <w:lvl w:ilvl="0" w:tplc="79E0F1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CB6001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AAC90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1F070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85CF3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31658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318E7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30C06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D8A55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377006A1"/>
    <w:multiLevelType w:val="hybridMultilevel"/>
    <w:tmpl w:val="054E03AC"/>
    <w:lvl w:ilvl="0" w:tplc="5E4E496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D4EFB1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09A006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E0604CE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4B49E3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000E7A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AC8D8D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5683C7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1C846E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DF3547"/>
    <w:multiLevelType w:val="hybridMultilevel"/>
    <w:tmpl w:val="4940B03A"/>
    <w:lvl w:ilvl="0" w:tplc="5612490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3FEB220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2AC732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0B224F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41C8FA9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180DD8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3F2190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5DCB52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B74A31E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995FFA"/>
    <w:multiLevelType w:val="hybridMultilevel"/>
    <w:tmpl w:val="7906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A95723D"/>
    <w:multiLevelType w:val="hybridMultilevel"/>
    <w:tmpl w:val="D15095EA"/>
    <w:lvl w:ilvl="0" w:tplc="CF8A90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F36765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492F5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4B4F7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18E32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35005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90E06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03075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87E38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4E955EE4"/>
    <w:multiLevelType w:val="hybridMultilevel"/>
    <w:tmpl w:val="5BD42816"/>
    <w:lvl w:ilvl="0" w:tplc="4C48F8C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D58A8DE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B46F06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53A086F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F2A0B3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89C2FA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87CF3B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3E4EFA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9668E9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7151BB"/>
    <w:multiLevelType w:val="hybridMultilevel"/>
    <w:tmpl w:val="6F220100"/>
    <w:lvl w:ilvl="0" w:tplc="D5B625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E5E5CB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5AD2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E3677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4FA94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19864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728DC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A3459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5542E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5C5024A6"/>
    <w:multiLevelType w:val="hybridMultilevel"/>
    <w:tmpl w:val="639CDA52"/>
    <w:lvl w:ilvl="0" w:tplc="3550B5B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C4A8C6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494E82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EAFC7D3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4D8A81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C7E2E6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8EF2464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016161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7E8ACF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2F09F1"/>
    <w:multiLevelType w:val="hybridMultilevel"/>
    <w:tmpl w:val="4CE0B214"/>
    <w:lvl w:ilvl="0" w:tplc="557A8C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18E3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C28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2C67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48C4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7851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8461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F218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0857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89F6EF3"/>
    <w:multiLevelType w:val="hybridMultilevel"/>
    <w:tmpl w:val="67B896F6"/>
    <w:lvl w:ilvl="0" w:tplc="D706C01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B6478D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098741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BE766DA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91A485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9B64D8C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32F2DCB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0D6462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857EB35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010247"/>
    <w:multiLevelType w:val="hybridMultilevel"/>
    <w:tmpl w:val="F3E64CCA"/>
    <w:lvl w:ilvl="0" w:tplc="4B28AA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B24D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D22C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508D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3845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42EC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2083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00CE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3A73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B5703E9"/>
    <w:multiLevelType w:val="hybridMultilevel"/>
    <w:tmpl w:val="505EB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C0655C7"/>
    <w:multiLevelType w:val="hybridMultilevel"/>
    <w:tmpl w:val="D15C68A4"/>
    <w:lvl w:ilvl="0" w:tplc="C45483D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7703F2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9F58A2D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BCF22FA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3EC334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90B6FCF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3CA808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E6C42D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1B6C450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1067728627">
    <w:abstractNumId w:val="5"/>
  </w:num>
  <w:num w:numId="2" w16cid:durableId="1115713199">
    <w:abstractNumId w:val="6"/>
  </w:num>
  <w:num w:numId="3" w16cid:durableId="1821843517">
    <w:abstractNumId w:val="18"/>
  </w:num>
  <w:num w:numId="4" w16cid:durableId="1682665340">
    <w:abstractNumId w:val="10"/>
  </w:num>
  <w:num w:numId="5" w16cid:durableId="478154104">
    <w:abstractNumId w:val="3"/>
  </w:num>
  <w:num w:numId="6" w16cid:durableId="861091336">
    <w:abstractNumId w:val="0"/>
  </w:num>
  <w:num w:numId="7" w16cid:durableId="7803956">
    <w:abstractNumId w:val="2"/>
  </w:num>
  <w:num w:numId="8" w16cid:durableId="1709380864">
    <w:abstractNumId w:val="12"/>
  </w:num>
  <w:num w:numId="9" w16cid:durableId="125705286">
    <w:abstractNumId w:val="16"/>
  </w:num>
  <w:num w:numId="10" w16cid:durableId="778720569">
    <w:abstractNumId w:val="1"/>
  </w:num>
  <w:num w:numId="11" w16cid:durableId="894197546">
    <w:abstractNumId w:val="14"/>
  </w:num>
  <w:num w:numId="12" w16cid:durableId="662398102">
    <w:abstractNumId w:val="8"/>
  </w:num>
  <w:num w:numId="13" w16cid:durableId="1517961268">
    <w:abstractNumId w:val="9"/>
  </w:num>
  <w:num w:numId="14" w16cid:durableId="1853883938">
    <w:abstractNumId w:val="15"/>
  </w:num>
  <w:num w:numId="15" w16cid:durableId="230504071">
    <w:abstractNumId w:val="19"/>
  </w:num>
  <w:num w:numId="16" w16cid:durableId="338391636">
    <w:abstractNumId w:val="7"/>
  </w:num>
  <w:num w:numId="17" w16cid:durableId="117341348">
    <w:abstractNumId w:val="11"/>
  </w:num>
  <w:num w:numId="18" w16cid:durableId="2145534815">
    <w:abstractNumId w:val="13"/>
  </w:num>
  <w:num w:numId="19" w16cid:durableId="1744915612">
    <w:abstractNumId w:val="4"/>
  </w:num>
  <w:num w:numId="20" w16cid:durableId="1494877895">
    <w:abstractNumId w:val="1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7A8"/>
    <w:rsid w:val="000278D8"/>
    <w:rsid w:val="00050F25"/>
    <w:rsid w:val="00062AFA"/>
    <w:rsid w:val="00083753"/>
    <w:rsid w:val="00093C5A"/>
    <w:rsid w:val="000A4E65"/>
    <w:rsid w:val="000C6619"/>
    <w:rsid w:val="000E55C0"/>
    <w:rsid w:val="000F7DE9"/>
    <w:rsid w:val="00122140"/>
    <w:rsid w:val="00124756"/>
    <w:rsid w:val="001330EA"/>
    <w:rsid w:val="00145573"/>
    <w:rsid w:val="001500C5"/>
    <w:rsid w:val="00160195"/>
    <w:rsid w:val="00173AE7"/>
    <w:rsid w:val="001742BD"/>
    <w:rsid w:val="001A2D86"/>
    <w:rsid w:val="001A32C9"/>
    <w:rsid w:val="001C335A"/>
    <w:rsid w:val="001D1520"/>
    <w:rsid w:val="001E3A28"/>
    <w:rsid w:val="001E7BC0"/>
    <w:rsid w:val="002344C7"/>
    <w:rsid w:val="002372B1"/>
    <w:rsid w:val="00252F67"/>
    <w:rsid w:val="00256D8D"/>
    <w:rsid w:val="002632D3"/>
    <w:rsid w:val="00264561"/>
    <w:rsid w:val="00264B6B"/>
    <w:rsid w:val="002A4950"/>
    <w:rsid w:val="002A4F56"/>
    <w:rsid w:val="002A76CF"/>
    <w:rsid w:val="002C6EC9"/>
    <w:rsid w:val="002D1A6D"/>
    <w:rsid w:val="002D51E3"/>
    <w:rsid w:val="002E6314"/>
    <w:rsid w:val="002F69F8"/>
    <w:rsid w:val="003009B4"/>
    <w:rsid w:val="003031BD"/>
    <w:rsid w:val="003040CA"/>
    <w:rsid w:val="00324C5C"/>
    <w:rsid w:val="0033058C"/>
    <w:rsid w:val="003365AE"/>
    <w:rsid w:val="00345ECE"/>
    <w:rsid w:val="00367C72"/>
    <w:rsid w:val="003B1F05"/>
    <w:rsid w:val="003C032E"/>
    <w:rsid w:val="003C44D4"/>
    <w:rsid w:val="003D71CA"/>
    <w:rsid w:val="003F537B"/>
    <w:rsid w:val="00450601"/>
    <w:rsid w:val="00454835"/>
    <w:rsid w:val="00464B32"/>
    <w:rsid w:val="00482DF5"/>
    <w:rsid w:val="00491C71"/>
    <w:rsid w:val="004B66A3"/>
    <w:rsid w:val="004C0B5F"/>
    <w:rsid w:val="004E713D"/>
    <w:rsid w:val="004E72D5"/>
    <w:rsid w:val="005179B2"/>
    <w:rsid w:val="0054587F"/>
    <w:rsid w:val="005517B2"/>
    <w:rsid w:val="00583896"/>
    <w:rsid w:val="00585F34"/>
    <w:rsid w:val="005A5A09"/>
    <w:rsid w:val="005A7395"/>
    <w:rsid w:val="005D31CB"/>
    <w:rsid w:val="005E4165"/>
    <w:rsid w:val="005F74BB"/>
    <w:rsid w:val="0060776C"/>
    <w:rsid w:val="006227BD"/>
    <w:rsid w:val="0063273B"/>
    <w:rsid w:val="00676B29"/>
    <w:rsid w:val="006B3AE9"/>
    <w:rsid w:val="006B7743"/>
    <w:rsid w:val="00747091"/>
    <w:rsid w:val="007671B4"/>
    <w:rsid w:val="00773949"/>
    <w:rsid w:val="00773A8C"/>
    <w:rsid w:val="0078262D"/>
    <w:rsid w:val="007B6ABF"/>
    <w:rsid w:val="007D32D3"/>
    <w:rsid w:val="008003B2"/>
    <w:rsid w:val="00814E58"/>
    <w:rsid w:val="0083474B"/>
    <w:rsid w:val="00841D59"/>
    <w:rsid w:val="00851368"/>
    <w:rsid w:val="0085347A"/>
    <w:rsid w:val="008536FC"/>
    <w:rsid w:val="0087110E"/>
    <w:rsid w:val="0088423E"/>
    <w:rsid w:val="008925A9"/>
    <w:rsid w:val="008B35DB"/>
    <w:rsid w:val="008B4C24"/>
    <w:rsid w:val="008B61AC"/>
    <w:rsid w:val="008D5239"/>
    <w:rsid w:val="008F775A"/>
    <w:rsid w:val="0092769D"/>
    <w:rsid w:val="00966015"/>
    <w:rsid w:val="009B0E46"/>
    <w:rsid w:val="009B33B6"/>
    <w:rsid w:val="009E56E6"/>
    <w:rsid w:val="00A2255F"/>
    <w:rsid w:val="00A46F6B"/>
    <w:rsid w:val="00AA492C"/>
    <w:rsid w:val="00AA60A0"/>
    <w:rsid w:val="00AC2C5C"/>
    <w:rsid w:val="00AD2D4F"/>
    <w:rsid w:val="00AD78A6"/>
    <w:rsid w:val="00AE6957"/>
    <w:rsid w:val="00B205A6"/>
    <w:rsid w:val="00B23494"/>
    <w:rsid w:val="00B25053"/>
    <w:rsid w:val="00B41184"/>
    <w:rsid w:val="00B45591"/>
    <w:rsid w:val="00B57EE5"/>
    <w:rsid w:val="00BA1049"/>
    <w:rsid w:val="00BA6A76"/>
    <w:rsid w:val="00BC3662"/>
    <w:rsid w:val="00C12E4A"/>
    <w:rsid w:val="00C42339"/>
    <w:rsid w:val="00C4723D"/>
    <w:rsid w:val="00C5537F"/>
    <w:rsid w:val="00C6070E"/>
    <w:rsid w:val="00C62CE1"/>
    <w:rsid w:val="00CA4523"/>
    <w:rsid w:val="00CC2A45"/>
    <w:rsid w:val="00CF76E4"/>
    <w:rsid w:val="00D03B93"/>
    <w:rsid w:val="00D05B9C"/>
    <w:rsid w:val="00D3791A"/>
    <w:rsid w:val="00D553AB"/>
    <w:rsid w:val="00D61A8F"/>
    <w:rsid w:val="00D62E28"/>
    <w:rsid w:val="00DB2093"/>
    <w:rsid w:val="00DD5204"/>
    <w:rsid w:val="00DE0C0D"/>
    <w:rsid w:val="00DF548A"/>
    <w:rsid w:val="00E10D86"/>
    <w:rsid w:val="00E179E5"/>
    <w:rsid w:val="00E227A8"/>
    <w:rsid w:val="00E400A6"/>
    <w:rsid w:val="00E47CE6"/>
    <w:rsid w:val="00E71901"/>
    <w:rsid w:val="00E73E76"/>
    <w:rsid w:val="00E77AF3"/>
    <w:rsid w:val="00EA3B37"/>
    <w:rsid w:val="00EB74AE"/>
    <w:rsid w:val="00EF47B1"/>
    <w:rsid w:val="00EF4AFE"/>
    <w:rsid w:val="00F044D7"/>
    <w:rsid w:val="00F262FA"/>
    <w:rsid w:val="00F472E5"/>
    <w:rsid w:val="00F51FEF"/>
    <w:rsid w:val="00F52AA0"/>
    <w:rsid w:val="00F57059"/>
    <w:rsid w:val="00F9371B"/>
    <w:rsid w:val="00FC23B4"/>
    <w:rsid w:val="00FD6C21"/>
    <w:rsid w:val="00FD7F1E"/>
    <w:rsid w:val="00FF3340"/>
    <w:rsid w:val="00FF3ECB"/>
    <w:rsid w:val="16FE34D1"/>
    <w:rsid w:val="20971888"/>
    <w:rsid w:val="233C31C0"/>
    <w:rsid w:val="2A0D255F"/>
    <w:rsid w:val="40160BD9"/>
    <w:rsid w:val="46A0C99F"/>
    <w:rsid w:val="5A0E7B39"/>
    <w:rsid w:val="5B10C4CB"/>
    <w:rsid w:val="5F9BEE3D"/>
    <w:rsid w:val="6EE2A195"/>
    <w:rsid w:val="700E9640"/>
    <w:rsid w:val="71ACF5CA"/>
    <w:rsid w:val="76F13469"/>
    <w:rsid w:val="7BB0D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A3CDB9"/>
  <w15:chartTrackingRefBased/>
  <w15:docId w15:val="{5C0C6B7E-187C-4667-8593-2CD7B9A0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500C5"/>
    <w:pPr>
      <w:spacing w:before="100" w:beforeAutospacing="1" w:after="100" w:afterAutospacing="1"/>
    </w:pPr>
  </w:style>
  <w:style w:type="character" w:styleId="MenoPendente">
    <w:name w:val="Unresolved Mention"/>
    <w:basedOn w:val="Fontepargpadro"/>
    <w:uiPriority w:val="99"/>
    <w:semiHidden/>
    <w:unhideWhenUsed/>
    <w:rsid w:val="00482D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0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42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4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178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27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102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4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53239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8386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4395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0143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7699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92714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14286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4655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052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2982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7606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76174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865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79339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20305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3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001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10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2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16528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98116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07733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4728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07604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43876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9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9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442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0139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64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657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2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1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3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83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755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362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3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318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6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0532">
              <w:marLeft w:val="0"/>
              <w:marRight w:val="0"/>
              <w:marTop w:val="0"/>
              <w:marBottom w:val="0"/>
              <w:divBdr>
                <w:top w:val="single" w:sz="12" w:space="0" w:color="0B57D0"/>
                <w:left w:val="single" w:sz="12" w:space="2" w:color="0B57D0"/>
                <w:bottom w:val="single" w:sz="12" w:space="0" w:color="0B57D0"/>
                <w:right w:val="single" w:sz="12" w:space="2" w:color="0B57D0"/>
              </w:divBdr>
              <w:divsChild>
                <w:div w:id="143281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33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22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18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86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56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06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671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308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16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38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1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60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231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18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11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402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885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941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999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917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8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66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5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28639">
              <w:marLeft w:val="0"/>
              <w:marRight w:val="0"/>
              <w:marTop w:val="0"/>
              <w:marBottom w:val="0"/>
              <w:divBdr>
                <w:top w:val="single" w:sz="12" w:space="0" w:color="0B57D0"/>
                <w:left w:val="single" w:sz="12" w:space="2" w:color="0B57D0"/>
                <w:bottom w:val="single" w:sz="12" w:space="0" w:color="0B57D0"/>
                <w:right w:val="single" w:sz="12" w:space="2" w:color="0B57D0"/>
              </w:divBdr>
              <w:divsChild>
                <w:div w:id="140595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35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4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82161">
              <w:marLeft w:val="0"/>
              <w:marRight w:val="0"/>
              <w:marTop w:val="0"/>
              <w:marBottom w:val="0"/>
              <w:divBdr>
                <w:top w:val="single" w:sz="12" w:space="0" w:color="0B57D0"/>
                <w:left w:val="single" w:sz="12" w:space="2" w:color="0B57D0"/>
                <w:bottom w:val="single" w:sz="12" w:space="0" w:color="0B57D0"/>
                <w:right w:val="single" w:sz="12" w:space="2" w:color="0B57D0"/>
              </w:divBdr>
              <w:divsChild>
                <w:div w:id="201117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81252851F28942875D89D2C39F1241" ma:contentTypeVersion="12" ma:contentTypeDescription="Crie um novo documento." ma:contentTypeScope="" ma:versionID="1bbb7fb49ae0d652d5e90569a614205b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ee5c8c4c995d57d71f7d98de25a994a0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FC22331-3497-41EC-8869-15F59CAA21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</ds:schemaRefs>
</ds:datastoreItem>
</file>

<file path=customXml/itemProps3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8</TotalTime>
  <Pages>1</Pages>
  <Words>132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Física Geral e Experimental</vt:lpstr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Júlia Maia</cp:lastModifiedBy>
  <cp:revision>10</cp:revision>
  <cp:lastPrinted>2006-08-31T06:40:00Z</cp:lastPrinted>
  <dcterms:created xsi:type="dcterms:W3CDTF">2024-09-23T17:14:00Z</dcterms:created>
  <dcterms:modified xsi:type="dcterms:W3CDTF">2024-12-03T22:20:00Z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