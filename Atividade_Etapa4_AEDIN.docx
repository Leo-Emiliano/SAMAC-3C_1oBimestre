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1DA31404" w14:textId="1329C55B" w:rsidR="00344F08" w:rsidRPr="00344F08" w:rsidRDefault="0060776C" w:rsidP="00344F0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5A0E7B39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5A0E7B39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="00344F08" w:rsidRPr="00344F08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8A3402" w:rsidRPr="008A3402">
        <w:rPr>
          <w:rFonts w:ascii="Poppins" w:hAnsi="Poppins" w:cs="Poppins"/>
          <w:b/>
          <w:bCs/>
          <w:noProof/>
          <w:sz w:val="32"/>
          <w:szCs w:val="32"/>
        </w:rPr>
        <w:t>Apresentação do projeto de AED</w:t>
      </w:r>
    </w:p>
    <w:p w14:paraId="65650FF6" w14:textId="14439DD2" w:rsidR="0060776C" w:rsidRPr="00814E58" w:rsidRDefault="0060776C" w:rsidP="002A76CF">
      <w:pPr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5A0E7B39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3926423" w14:textId="645F29AF" w:rsidR="00300984" w:rsidRPr="00300984" w:rsidRDefault="005B36C9" w:rsidP="00693523">
      <w:pPr>
        <w:ind w:left="360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</w:t>
      </w:r>
      <w:r w:rsidR="00300984" w:rsidRPr="00300984">
        <w:rPr>
          <w:rFonts w:ascii="Poppins Light" w:hAnsi="Poppins Light" w:cs="Poppins Light"/>
          <w:noProof/>
        </w:rPr>
        <w:t>presentar os resultados do projeto de AED de forma clara e eficaz.</w:t>
      </w:r>
    </w:p>
    <w:p w14:paraId="5BCD2C45" w14:textId="77777777" w:rsidR="003E0548" w:rsidRDefault="003E054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6B2CBC92" w14:textId="364F0726" w:rsidR="5A0E7B39" w:rsidRDefault="00FC23B4" w:rsidP="009F75FB">
      <w:pPr>
        <w:rPr>
          <w:rFonts w:ascii="Poppins" w:hAnsi="Poppins" w:cs="Poppins"/>
          <w:b/>
          <w:bCs/>
          <w:noProof/>
          <w:sz w:val="28"/>
          <w:szCs w:val="28"/>
        </w:rPr>
      </w:pPr>
      <w:r w:rsidRPr="5A0E7B39">
        <w:rPr>
          <w:rFonts w:ascii="Poppins" w:hAnsi="Poppins" w:cs="Poppins"/>
          <w:b/>
          <w:bCs/>
          <w:noProof/>
          <w:sz w:val="28"/>
          <w:szCs w:val="28"/>
        </w:rPr>
        <w:t>Tarefa</w:t>
      </w:r>
    </w:p>
    <w:p w14:paraId="4ED4A5A1" w14:textId="077065CE" w:rsidR="00693523" w:rsidRDefault="00693523" w:rsidP="00693523">
      <w:pPr>
        <w:pStyle w:val="PargrafodaLista"/>
        <w:numPr>
          <w:ilvl w:val="0"/>
          <w:numId w:val="37"/>
        </w:numPr>
        <w:rPr>
          <w:rFonts w:ascii="Poppins Light" w:hAnsi="Poppins Light" w:cs="Poppins Light"/>
          <w:noProof/>
          <w:sz w:val="22"/>
          <w:szCs w:val="22"/>
        </w:rPr>
      </w:pPr>
      <w:r w:rsidRPr="00693523">
        <w:rPr>
          <w:rFonts w:ascii="Poppins Light" w:hAnsi="Poppins Light" w:cs="Poppins Light"/>
          <w:noProof/>
          <w:sz w:val="22"/>
          <w:szCs w:val="22"/>
        </w:rPr>
        <w:t>Com seu grupo, apresente</w:t>
      </w:r>
      <w:r w:rsidR="00D33286" w:rsidRPr="00693523">
        <w:rPr>
          <w:rFonts w:ascii="Poppins Light" w:hAnsi="Poppins Light" w:cs="Poppins Light"/>
          <w:noProof/>
          <w:sz w:val="22"/>
          <w:szCs w:val="22"/>
        </w:rPr>
        <w:t xml:space="preserve"> para </w:t>
      </w:r>
      <w:r w:rsidRPr="00693523">
        <w:rPr>
          <w:rFonts w:ascii="Poppins Light" w:hAnsi="Poppins Light" w:cs="Poppins Light"/>
          <w:noProof/>
          <w:sz w:val="22"/>
          <w:szCs w:val="22"/>
        </w:rPr>
        <w:t xml:space="preserve">toda </w:t>
      </w:r>
      <w:r w:rsidR="00D33286" w:rsidRPr="00693523">
        <w:rPr>
          <w:rFonts w:ascii="Poppins Light" w:hAnsi="Poppins Light" w:cs="Poppins Light"/>
          <w:noProof/>
          <w:sz w:val="22"/>
          <w:szCs w:val="22"/>
        </w:rPr>
        <w:t xml:space="preserve">a </w:t>
      </w:r>
      <w:r w:rsidR="00197B55" w:rsidRPr="00693523">
        <w:rPr>
          <w:rFonts w:ascii="Poppins Light" w:hAnsi="Poppins Light" w:cs="Poppins Light"/>
          <w:noProof/>
          <w:sz w:val="22"/>
          <w:szCs w:val="22"/>
        </w:rPr>
        <w:t>c</w:t>
      </w:r>
      <w:r w:rsidR="00D33286" w:rsidRPr="00693523">
        <w:rPr>
          <w:rFonts w:ascii="Poppins Light" w:hAnsi="Poppins Light" w:cs="Poppins Light"/>
          <w:noProof/>
          <w:sz w:val="22"/>
          <w:szCs w:val="22"/>
        </w:rPr>
        <w:t>lasse</w:t>
      </w:r>
      <w:r w:rsidRPr="00693523">
        <w:rPr>
          <w:rFonts w:ascii="Poppins Light" w:hAnsi="Poppins Light" w:cs="Poppins Light"/>
          <w:noProof/>
          <w:sz w:val="22"/>
          <w:szCs w:val="22"/>
        </w:rPr>
        <w:t xml:space="preserve"> a Análise Exploratória realizada</w:t>
      </w:r>
      <w:r w:rsidR="00877C0C">
        <w:rPr>
          <w:rFonts w:ascii="Poppins Light" w:hAnsi="Poppins Light" w:cs="Poppins Light"/>
          <w:noProof/>
          <w:sz w:val="22"/>
          <w:szCs w:val="22"/>
        </w:rPr>
        <w:t>;</w:t>
      </w:r>
    </w:p>
    <w:p w14:paraId="34CF0DC7" w14:textId="66C3E110" w:rsidR="00D33286" w:rsidRPr="00693523" w:rsidRDefault="00D22FB8" w:rsidP="00693523">
      <w:pPr>
        <w:pStyle w:val="PargrafodaLista"/>
        <w:numPr>
          <w:ilvl w:val="0"/>
          <w:numId w:val="37"/>
        </w:numPr>
        <w:rPr>
          <w:rFonts w:ascii="Poppins Light" w:hAnsi="Poppins Light" w:cs="Poppins Light"/>
          <w:noProof/>
          <w:sz w:val="22"/>
          <w:szCs w:val="22"/>
        </w:rPr>
      </w:pPr>
      <w:r>
        <w:rPr>
          <w:rFonts w:ascii="Poppins Light" w:hAnsi="Poppins Light" w:cs="Poppins Light"/>
          <w:noProof/>
          <w:sz w:val="22"/>
          <w:szCs w:val="22"/>
        </w:rPr>
        <w:t>Ao final da dinâmica proposta abaixo, f</w:t>
      </w:r>
      <w:r w:rsidR="00D33286" w:rsidRPr="00693523">
        <w:rPr>
          <w:rFonts w:ascii="Poppins Light" w:hAnsi="Poppins Light" w:cs="Poppins Light"/>
          <w:noProof/>
          <w:sz w:val="22"/>
          <w:szCs w:val="22"/>
        </w:rPr>
        <w:t>aça a entrega</w:t>
      </w:r>
      <w:r w:rsidR="00693523">
        <w:rPr>
          <w:rFonts w:ascii="Poppins Light" w:hAnsi="Poppins Light" w:cs="Poppins Light"/>
          <w:noProof/>
          <w:sz w:val="22"/>
          <w:szCs w:val="22"/>
        </w:rPr>
        <w:t xml:space="preserve"> do arquivo .ipynb</w:t>
      </w:r>
      <w:r w:rsidR="00D33286" w:rsidRPr="00693523">
        <w:rPr>
          <w:rFonts w:ascii="Poppins Light" w:hAnsi="Poppins Light" w:cs="Poppins Light"/>
          <w:noProof/>
          <w:sz w:val="22"/>
          <w:szCs w:val="22"/>
        </w:rPr>
        <w:t xml:space="preserve"> no </w:t>
      </w:r>
      <w:r w:rsidR="00197B55" w:rsidRPr="00693523">
        <w:rPr>
          <w:rFonts w:ascii="Poppins Light" w:hAnsi="Poppins Light" w:cs="Poppins Light"/>
          <w:noProof/>
          <w:sz w:val="22"/>
          <w:szCs w:val="22"/>
        </w:rPr>
        <w:t>AVA</w:t>
      </w:r>
      <w:r w:rsidR="00693523">
        <w:rPr>
          <w:rFonts w:ascii="Poppins Light" w:hAnsi="Poppins Light" w:cs="Poppins Light"/>
          <w:noProof/>
          <w:sz w:val="22"/>
          <w:szCs w:val="22"/>
        </w:rPr>
        <w:t xml:space="preserve"> (Ambiente Virtual de Aprendizagem).</w:t>
      </w:r>
    </w:p>
    <w:p w14:paraId="34CF6420" w14:textId="77777777" w:rsidR="00197B55" w:rsidRDefault="00197B55" w:rsidP="00D33286">
      <w:pPr>
        <w:ind w:left="708"/>
        <w:rPr>
          <w:rFonts w:ascii="Poppins Light" w:hAnsi="Poppins Light" w:cs="Poppins Light"/>
          <w:noProof/>
          <w:sz w:val="22"/>
          <w:szCs w:val="22"/>
        </w:rPr>
      </w:pPr>
    </w:p>
    <w:p w14:paraId="6515E281" w14:textId="1BAAD05C" w:rsidR="00197B55" w:rsidRDefault="00197B55" w:rsidP="00197B55">
      <w:pPr>
        <w:rPr>
          <w:rFonts w:ascii="Poppins" w:hAnsi="Poppins" w:cs="Poppins"/>
          <w:b/>
          <w:bCs/>
          <w:noProof/>
          <w:sz w:val="28"/>
          <w:szCs w:val="28"/>
        </w:rPr>
      </w:pPr>
      <w:r>
        <w:rPr>
          <w:rFonts w:ascii="Poppins" w:hAnsi="Poppins" w:cs="Poppins"/>
          <w:b/>
          <w:bCs/>
          <w:noProof/>
          <w:sz w:val="28"/>
          <w:szCs w:val="28"/>
        </w:rPr>
        <w:t>Passo a passo</w:t>
      </w:r>
    </w:p>
    <w:p w14:paraId="702E7310" w14:textId="77777777" w:rsidR="00693523" w:rsidRPr="00693523" w:rsidRDefault="00693523" w:rsidP="00197B55">
      <w:pPr>
        <w:ind w:left="708"/>
        <w:rPr>
          <w:rFonts w:ascii="Poppins" w:hAnsi="Poppins" w:cs="Poppins"/>
          <w:b/>
          <w:bCs/>
          <w:noProof/>
          <w:sz w:val="12"/>
          <w:szCs w:val="12"/>
        </w:rPr>
      </w:pPr>
    </w:p>
    <w:p w14:paraId="78E30814" w14:textId="56D97A1C" w:rsidR="007505B4" w:rsidRPr="007505B4" w:rsidRDefault="00197B55" w:rsidP="00197B55">
      <w:pPr>
        <w:ind w:left="708"/>
        <w:rPr>
          <w:rFonts w:ascii="Poppins" w:hAnsi="Poppins" w:cs="Poppins"/>
          <w:b/>
          <w:bCs/>
          <w:noProof/>
          <w:sz w:val="22"/>
          <w:szCs w:val="22"/>
        </w:rPr>
      </w:pPr>
      <w:r w:rsidRPr="007505B4">
        <w:rPr>
          <w:rFonts w:ascii="Poppins" w:hAnsi="Poppins" w:cs="Poppins"/>
          <w:b/>
          <w:bCs/>
          <w:noProof/>
          <w:sz w:val="22"/>
          <w:szCs w:val="22"/>
        </w:rPr>
        <w:t xml:space="preserve">1. </w:t>
      </w:r>
      <w:r w:rsidR="007C2A7A">
        <w:rPr>
          <w:rFonts w:ascii="Poppins" w:hAnsi="Poppins" w:cs="Poppins"/>
          <w:b/>
          <w:bCs/>
          <w:noProof/>
          <w:sz w:val="22"/>
          <w:szCs w:val="22"/>
        </w:rPr>
        <w:t>Dinâmica</w:t>
      </w:r>
      <w:r w:rsidR="004706EF">
        <w:rPr>
          <w:rFonts w:ascii="Poppins" w:hAnsi="Poppins" w:cs="Poppins"/>
          <w:b/>
          <w:bCs/>
          <w:noProof/>
          <w:sz w:val="22"/>
          <w:szCs w:val="22"/>
        </w:rPr>
        <w:t>:</w:t>
      </w:r>
    </w:p>
    <w:p w14:paraId="07E9C9E7" w14:textId="6FCA6AEE" w:rsidR="00197B55" w:rsidRDefault="00197B55" w:rsidP="00197B55">
      <w:pPr>
        <w:ind w:left="708"/>
        <w:rPr>
          <w:rFonts w:ascii="Poppins Light" w:hAnsi="Poppins Light" w:cs="Poppins Light"/>
          <w:noProof/>
          <w:sz w:val="22"/>
          <w:szCs w:val="22"/>
        </w:rPr>
      </w:pPr>
      <w:r w:rsidRPr="00197B55">
        <w:rPr>
          <w:rFonts w:ascii="Poppins Light" w:hAnsi="Poppins Light" w:cs="Poppins Light"/>
          <w:noProof/>
          <w:sz w:val="22"/>
          <w:szCs w:val="22"/>
        </w:rPr>
        <w:t>Cada grupo será responsável por apresentar os resultados de sua análise em</w:t>
      </w:r>
      <w:r w:rsidR="004D34F5">
        <w:rPr>
          <w:rFonts w:ascii="Poppins Light" w:hAnsi="Poppins Light" w:cs="Poppins Light"/>
          <w:noProof/>
          <w:sz w:val="22"/>
          <w:szCs w:val="22"/>
        </w:rPr>
        <w:t>,</w:t>
      </w:r>
      <w:r w:rsidRPr="00197B55">
        <w:rPr>
          <w:rFonts w:ascii="Poppins Light" w:hAnsi="Poppins Light" w:cs="Poppins Light"/>
          <w:noProof/>
          <w:sz w:val="22"/>
          <w:szCs w:val="22"/>
        </w:rPr>
        <w:t xml:space="preserve"> no máximo</w:t>
      </w:r>
      <w:r w:rsidR="004D34F5">
        <w:rPr>
          <w:rFonts w:ascii="Poppins Light" w:hAnsi="Poppins Light" w:cs="Poppins Light"/>
          <w:noProof/>
          <w:sz w:val="22"/>
          <w:szCs w:val="22"/>
        </w:rPr>
        <w:t>,</w:t>
      </w:r>
      <w:r w:rsidRPr="00197B55">
        <w:rPr>
          <w:rFonts w:ascii="Poppins Light" w:hAnsi="Poppins Light" w:cs="Poppins Light"/>
          <w:noProof/>
          <w:sz w:val="22"/>
          <w:szCs w:val="22"/>
        </w:rPr>
        <w:t xml:space="preserve"> 5 minutos. </w:t>
      </w:r>
    </w:p>
    <w:p w14:paraId="7964EFA2" w14:textId="77777777" w:rsidR="000E6AD0" w:rsidRPr="00FC0721" w:rsidRDefault="000E6AD0" w:rsidP="00197B55">
      <w:pPr>
        <w:ind w:left="708"/>
        <w:rPr>
          <w:rFonts w:ascii="Poppins Light" w:hAnsi="Poppins Light" w:cs="Poppins Light"/>
          <w:noProof/>
          <w:sz w:val="12"/>
          <w:szCs w:val="12"/>
        </w:rPr>
      </w:pPr>
    </w:p>
    <w:p w14:paraId="295D027E" w14:textId="77777777" w:rsidR="00197B55" w:rsidRDefault="00197B55" w:rsidP="00197B55">
      <w:pPr>
        <w:ind w:left="708"/>
        <w:rPr>
          <w:rFonts w:ascii="Poppins Light" w:hAnsi="Poppins Light" w:cs="Poppins Light"/>
          <w:b/>
          <w:bCs/>
          <w:noProof/>
          <w:sz w:val="22"/>
          <w:szCs w:val="22"/>
        </w:rPr>
      </w:pPr>
      <w:r w:rsidRPr="00197B55">
        <w:rPr>
          <w:rFonts w:ascii="Poppins" w:hAnsi="Poppins" w:cs="Poppins"/>
          <w:b/>
          <w:bCs/>
          <w:noProof/>
          <w:sz w:val="22"/>
          <w:szCs w:val="22"/>
        </w:rPr>
        <w:t>2. Organização das apresentações:</w:t>
      </w:r>
      <w:r w:rsidRPr="00197B55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 </w:t>
      </w:r>
    </w:p>
    <w:p w14:paraId="2EF35439" w14:textId="6A1B035D" w:rsidR="00197B55" w:rsidRPr="00197B55" w:rsidRDefault="00197B55" w:rsidP="00197B55">
      <w:pPr>
        <w:ind w:left="708"/>
        <w:rPr>
          <w:rFonts w:ascii="Poppins Light" w:hAnsi="Poppins Light" w:cs="Poppins Light"/>
          <w:noProof/>
          <w:sz w:val="22"/>
          <w:szCs w:val="22"/>
        </w:rPr>
      </w:pPr>
      <w:r w:rsidRPr="00197B55">
        <w:rPr>
          <w:rFonts w:ascii="Poppins Light" w:hAnsi="Poppins Light" w:cs="Poppins Light"/>
          <w:noProof/>
          <w:sz w:val="22"/>
          <w:szCs w:val="22"/>
        </w:rPr>
        <w:t>Cada grupo deve preparar uma apresentação curta e direta, destacando:</w:t>
      </w:r>
    </w:p>
    <w:p w14:paraId="47F2D61D" w14:textId="25437242" w:rsidR="00197B55" w:rsidRPr="00197B55" w:rsidRDefault="00197B55" w:rsidP="00197B55">
      <w:pPr>
        <w:pStyle w:val="PargrafodaLista"/>
        <w:numPr>
          <w:ilvl w:val="0"/>
          <w:numId w:val="35"/>
        </w:numPr>
        <w:rPr>
          <w:rFonts w:ascii="Poppins Light" w:hAnsi="Poppins Light" w:cs="Poppins Light"/>
          <w:noProof/>
          <w:sz w:val="22"/>
          <w:szCs w:val="22"/>
        </w:rPr>
      </w:pPr>
      <w:r w:rsidRPr="00197B55">
        <w:rPr>
          <w:rFonts w:ascii="Poppins Light" w:hAnsi="Poppins Light" w:cs="Poppins Light"/>
          <w:noProof/>
          <w:sz w:val="22"/>
          <w:szCs w:val="22"/>
        </w:rPr>
        <w:t>Principais descobertas da análise</w:t>
      </w:r>
      <w:r>
        <w:rPr>
          <w:rFonts w:ascii="Poppins Light" w:hAnsi="Poppins Light" w:cs="Poppins Light"/>
          <w:noProof/>
          <w:sz w:val="22"/>
          <w:szCs w:val="22"/>
        </w:rPr>
        <w:t>;</w:t>
      </w:r>
    </w:p>
    <w:p w14:paraId="4A0CF458" w14:textId="68AA8780" w:rsidR="00197B55" w:rsidRPr="00197B55" w:rsidRDefault="00197B55" w:rsidP="00197B55">
      <w:pPr>
        <w:pStyle w:val="PargrafodaLista"/>
        <w:numPr>
          <w:ilvl w:val="0"/>
          <w:numId w:val="35"/>
        </w:numPr>
        <w:rPr>
          <w:rFonts w:ascii="Poppins Light" w:hAnsi="Poppins Light" w:cs="Poppins Light"/>
          <w:noProof/>
          <w:sz w:val="22"/>
          <w:szCs w:val="22"/>
        </w:rPr>
      </w:pPr>
      <w:r w:rsidRPr="00197B55">
        <w:rPr>
          <w:rFonts w:ascii="Poppins Light" w:hAnsi="Poppins Light" w:cs="Poppins Light"/>
          <w:noProof/>
          <w:sz w:val="22"/>
          <w:szCs w:val="22"/>
        </w:rPr>
        <w:t xml:space="preserve">Gráficos e estatísticas que sustentam seus </w:t>
      </w:r>
      <w:r w:rsidRPr="00F055D0">
        <w:rPr>
          <w:rFonts w:ascii="Poppins Light" w:hAnsi="Poppins Light" w:cs="Poppins Light"/>
          <w:noProof/>
          <w:sz w:val="22"/>
          <w:szCs w:val="22"/>
        </w:rPr>
        <w:t>insights</w:t>
      </w:r>
      <w:r>
        <w:rPr>
          <w:rFonts w:ascii="Poppins Light" w:hAnsi="Poppins Light" w:cs="Poppins Light"/>
          <w:noProof/>
          <w:sz w:val="22"/>
          <w:szCs w:val="22"/>
        </w:rPr>
        <w:t>;</w:t>
      </w:r>
    </w:p>
    <w:p w14:paraId="6E06BDB1" w14:textId="33768DE4" w:rsidR="00197B55" w:rsidRPr="00197B55" w:rsidRDefault="00197B55" w:rsidP="00197B55">
      <w:pPr>
        <w:pStyle w:val="PargrafodaLista"/>
        <w:numPr>
          <w:ilvl w:val="0"/>
          <w:numId w:val="35"/>
        </w:numPr>
        <w:rPr>
          <w:rFonts w:ascii="Poppins Light" w:hAnsi="Poppins Light" w:cs="Poppins Light"/>
          <w:noProof/>
          <w:sz w:val="22"/>
          <w:szCs w:val="22"/>
        </w:rPr>
      </w:pPr>
      <w:r w:rsidRPr="00197B55">
        <w:rPr>
          <w:rFonts w:ascii="Poppins Light" w:hAnsi="Poppins Light" w:cs="Poppins Light"/>
          <w:noProof/>
          <w:sz w:val="22"/>
          <w:szCs w:val="22"/>
        </w:rPr>
        <w:t>Resumo conciso dos próximos passos ou considerações adicionais.</w:t>
      </w:r>
    </w:p>
    <w:p w14:paraId="130CC852" w14:textId="77777777" w:rsidR="00197B55" w:rsidRPr="00FC0721" w:rsidRDefault="00197B55" w:rsidP="00197B55">
      <w:pPr>
        <w:ind w:left="708"/>
        <w:rPr>
          <w:rFonts w:ascii="Poppins Light" w:hAnsi="Poppins Light" w:cs="Poppins Light"/>
          <w:noProof/>
          <w:sz w:val="12"/>
          <w:szCs w:val="12"/>
        </w:rPr>
      </w:pPr>
    </w:p>
    <w:p w14:paraId="1C9C526B" w14:textId="44C97CE4" w:rsidR="00197B55" w:rsidRPr="00197B55" w:rsidRDefault="00197B55" w:rsidP="00197B55">
      <w:pPr>
        <w:ind w:left="708"/>
        <w:rPr>
          <w:rFonts w:ascii="Poppins" w:hAnsi="Poppins" w:cs="Poppins"/>
          <w:b/>
          <w:bCs/>
          <w:noProof/>
          <w:sz w:val="22"/>
          <w:szCs w:val="22"/>
        </w:rPr>
      </w:pPr>
      <w:r w:rsidRPr="00197B55">
        <w:rPr>
          <w:rFonts w:ascii="Poppins" w:hAnsi="Poppins" w:cs="Poppins"/>
          <w:b/>
          <w:bCs/>
          <w:noProof/>
          <w:sz w:val="22"/>
          <w:szCs w:val="22"/>
        </w:rPr>
        <w:t>3. Distribuição das perguntas:</w:t>
      </w:r>
    </w:p>
    <w:p w14:paraId="13A81475" w14:textId="3D20FB54" w:rsidR="00197B55" w:rsidRDefault="00197B55" w:rsidP="00197B55">
      <w:pPr>
        <w:ind w:left="708"/>
        <w:rPr>
          <w:rFonts w:ascii="Poppins Light" w:hAnsi="Poppins Light" w:cs="Poppins Light"/>
          <w:noProof/>
          <w:sz w:val="22"/>
          <w:szCs w:val="22"/>
        </w:rPr>
      </w:pPr>
      <w:r w:rsidRPr="00197B55">
        <w:rPr>
          <w:rFonts w:ascii="Poppins Light" w:hAnsi="Poppins Light" w:cs="Poppins Light"/>
          <w:noProof/>
          <w:sz w:val="22"/>
          <w:szCs w:val="22"/>
        </w:rPr>
        <w:t xml:space="preserve">Após cada apresentação, o grupo que apresentou deverá responder </w:t>
      </w:r>
      <w:r w:rsidR="00877C0C">
        <w:rPr>
          <w:rFonts w:ascii="Poppins Light" w:hAnsi="Poppins Light" w:cs="Poppins Light"/>
          <w:noProof/>
          <w:sz w:val="22"/>
          <w:szCs w:val="22"/>
        </w:rPr>
        <w:t>a</w:t>
      </w:r>
      <w:r w:rsidR="00023656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="008B6175">
        <w:rPr>
          <w:rFonts w:ascii="Poppins Light" w:hAnsi="Poppins Light" w:cs="Poppins Light"/>
          <w:noProof/>
          <w:sz w:val="22"/>
          <w:szCs w:val="22"/>
        </w:rPr>
        <w:t xml:space="preserve">uma </w:t>
      </w:r>
      <w:r w:rsidRPr="00197B55">
        <w:rPr>
          <w:rFonts w:ascii="Poppins Light" w:hAnsi="Poppins Light" w:cs="Poppins Light"/>
          <w:noProof/>
          <w:sz w:val="22"/>
          <w:szCs w:val="22"/>
        </w:rPr>
        <w:t xml:space="preserve">pergunta </w:t>
      </w:r>
      <w:r w:rsidR="00023656">
        <w:rPr>
          <w:rFonts w:ascii="Poppins Light" w:hAnsi="Poppins Light" w:cs="Poppins Light"/>
          <w:noProof/>
          <w:sz w:val="22"/>
          <w:szCs w:val="22"/>
        </w:rPr>
        <w:t xml:space="preserve">que </w:t>
      </w:r>
      <w:r w:rsidRPr="00197B55">
        <w:rPr>
          <w:rFonts w:ascii="Poppins Light" w:hAnsi="Poppins Light" w:cs="Poppins Light"/>
          <w:noProof/>
          <w:sz w:val="22"/>
          <w:szCs w:val="22"/>
        </w:rPr>
        <w:t>pode ser feita por um membro de outro grupo ou pelo professor.</w:t>
      </w:r>
    </w:p>
    <w:p w14:paraId="49C0C793" w14:textId="77777777" w:rsidR="00197B55" w:rsidRPr="00551D64" w:rsidRDefault="00197B55" w:rsidP="00197B55">
      <w:pPr>
        <w:ind w:left="708"/>
        <w:rPr>
          <w:rFonts w:ascii="Poppins Light" w:hAnsi="Poppins Light" w:cs="Poppins Light"/>
          <w:noProof/>
          <w:sz w:val="12"/>
          <w:szCs w:val="12"/>
        </w:rPr>
      </w:pPr>
    </w:p>
    <w:p w14:paraId="32AFD1D4" w14:textId="4F4CA1BD" w:rsidR="00197B55" w:rsidRPr="00197B55" w:rsidRDefault="00197B55" w:rsidP="00197B55">
      <w:pPr>
        <w:ind w:left="708"/>
        <w:rPr>
          <w:rFonts w:ascii="Poppins" w:hAnsi="Poppins" w:cs="Poppins"/>
          <w:b/>
          <w:bCs/>
          <w:noProof/>
          <w:sz w:val="22"/>
          <w:szCs w:val="22"/>
        </w:rPr>
      </w:pPr>
      <w:r w:rsidRPr="00197B55">
        <w:rPr>
          <w:rFonts w:ascii="Poppins" w:hAnsi="Poppins" w:cs="Poppins"/>
          <w:b/>
          <w:bCs/>
          <w:noProof/>
          <w:sz w:val="22"/>
          <w:szCs w:val="22"/>
        </w:rPr>
        <w:t>4. Tempo de pergunta e resposta:</w:t>
      </w:r>
    </w:p>
    <w:p w14:paraId="5728A922" w14:textId="07551F66" w:rsidR="0024600C" w:rsidRDefault="00197B55" w:rsidP="00864D15">
      <w:pPr>
        <w:ind w:left="708"/>
        <w:rPr>
          <w:rFonts w:ascii="Poppins Light" w:hAnsi="Poppins Light" w:cs="Poppins Light"/>
          <w:noProof/>
          <w:sz w:val="22"/>
          <w:szCs w:val="22"/>
        </w:rPr>
      </w:pPr>
      <w:r w:rsidRPr="00197B55">
        <w:rPr>
          <w:rFonts w:ascii="Poppins Light" w:hAnsi="Poppins Light" w:cs="Poppins Light"/>
          <w:noProof/>
          <w:sz w:val="22"/>
          <w:szCs w:val="22"/>
        </w:rPr>
        <w:t>Cada grupo terá no máximo 1 minuto para responder à pergunta, garantindo que o ritmo da aula permaneça dinâmico e eficiente.</w:t>
      </w:r>
    </w:p>
    <w:p w14:paraId="158DA8FB" w14:textId="77777777" w:rsidR="00414603" w:rsidRDefault="00414603" w:rsidP="00864D15">
      <w:pPr>
        <w:ind w:left="708"/>
        <w:rPr>
          <w:rFonts w:ascii="Poppins Light" w:hAnsi="Poppins Light" w:cs="Poppins Light"/>
          <w:noProof/>
          <w:sz w:val="22"/>
          <w:szCs w:val="22"/>
        </w:rPr>
      </w:pPr>
    </w:p>
    <w:p w14:paraId="51DDEB68" w14:textId="77777777" w:rsidR="00414603" w:rsidRPr="00F508F4" w:rsidRDefault="00414603" w:rsidP="00864D15">
      <w:pPr>
        <w:ind w:left="708"/>
        <w:rPr>
          <w:rFonts w:ascii="Poppins Light" w:hAnsi="Poppins Light" w:cs="Poppins Light"/>
          <w:noProof/>
          <w:sz w:val="22"/>
          <w:szCs w:val="22"/>
        </w:rPr>
      </w:pPr>
    </w:p>
    <w:sectPr w:rsidR="00414603" w:rsidRPr="00F508F4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0B57D" w14:textId="77777777" w:rsidR="007B2B59" w:rsidRDefault="007B2B59">
      <w:r>
        <w:separator/>
      </w:r>
    </w:p>
  </w:endnote>
  <w:endnote w:type="continuationSeparator" w:id="0">
    <w:p w14:paraId="0321591B" w14:textId="77777777" w:rsidR="007B2B59" w:rsidRDefault="007B2B59">
      <w:r>
        <w:continuationSeparator/>
      </w:r>
    </w:p>
  </w:endnote>
  <w:endnote w:type="continuationNotice" w:id="1">
    <w:p w14:paraId="65881BEB" w14:textId="77777777" w:rsidR="007B2B59" w:rsidRDefault="007B2B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514E0A57" w14:textId="77777777" w:rsidR="00864D15" w:rsidRPr="00814E58" w:rsidRDefault="00864D15" w:rsidP="00864D15">
            <w:pPr>
              <w:pStyle w:val="Rodap"/>
              <w:spacing w:line="259" w:lineRule="auto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DADOS</w:t>
            </w:r>
            <w:r>
              <w:tab/>
            </w:r>
            <w:r>
              <w:rPr>
                <w:rFonts w:ascii="Poppins" w:hAnsi="Poppins" w:cs="Poppins"/>
                <w:sz w:val="20"/>
                <w:szCs w:val="20"/>
              </w:rPr>
              <w:t>UNIDADE 1</w:t>
            </w:r>
            <w:r>
              <w:tab/>
            </w:r>
            <w:r w:rsidRPr="5A0E7B39">
              <w:rPr>
                <w:rFonts w:ascii="Poppins" w:hAnsi="Poppins" w:cs="Poppins"/>
                <w:sz w:val="20"/>
                <w:szCs w:val="20"/>
              </w:rPr>
              <w:t xml:space="preserve">           </w:t>
            </w:r>
            <w:r>
              <w:rPr>
                <w:rFonts w:ascii="Poppins" w:hAnsi="Poppins" w:cs="Poppins"/>
                <w:sz w:val="20"/>
                <w:szCs w:val="20"/>
              </w:rPr>
              <w:t>COMPONENTE 3</w:t>
            </w:r>
          </w:p>
          <w:p w14:paraId="4722E37D" w14:textId="39EF9841" w:rsidR="00160195" w:rsidRPr="00814E58" w:rsidRDefault="00160195" w:rsidP="00864D15">
            <w:pPr>
              <w:pStyle w:val="Rodap"/>
              <w:spacing w:line="259" w:lineRule="auto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358B0" w14:textId="77777777" w:rsidR="007B2B59" w:rsidRDefault="007B2B59">
      <w:r>
        <w:separator/>
      </w:r>
    </w:p>
  </w:footnote>
  <w:footnote w:type="continuationSeparator" w:id="0">
    <w:p w14:paraId="3A9CC5F9" w14:textId="77777777" w:rsidR="007B2B59" w:rsidRDefault="007B2B59">
      <w:r>
        <w:continuationSeparator/>
      </w:r>
    </w:p>
  </w:footnote>
  <w:footnote w:type="continuationNotice" w:id="1">
    <w:p w14:paraId="2B462D98" w14:textId="77777777" w:rsidR="007B2B59" w:rsidRDefault="007B2B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A76"/>
    <w:multiLevelType w:val="multilevel"/>
    <w:tmpl w:val="61D49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945FB"/>
    <w:multiLevelType w:val="hybridMultilevel"/>
    <w:tmpl w:val="C07A7840"/>
    <w:lvl w:ilvl="0" w:tplc="8CE46F4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984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C4A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965A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041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CB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A3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38C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F6D38"/>
    <w:multiLevelType w:val="hybridMultilevel"/>
    <w:tmpl w:val="92625094"/>
    <w:lvl w:ilvl="0" w:tplc="BAE0B3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3261E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164630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0E212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A30E92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CE4806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FB2225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3383E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648052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C5D21"/>
    <w:multiLevelType w:val="hybridMultilevel"/>
    <w:tmpl w:val="EE7A744A"/>
    <w:lvl w:ilvl="0" w:tplc="D10A12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6A33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B6D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9E6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AE7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B0AB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E69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D6D5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A66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87127"/>
    <w:multiLevelType w:val="hybridMultilevel"/>
    <w:tmpl w:val="68C49EDC"/>
    <w:lvl w:ilvl="0" w:tplc="6F56C3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A0E00"/>
    <w:multiLevelType w:val="hybridMultilevel"/>
    <w:tmpl w:val="96FE2F06"/>
    <w:lvl w:ilvl="0" w:tplc="70841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5EE9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8C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AC9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20A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586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B03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0C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C4EE1"/>
    <w:multiLevelType w:val="multilevel"/>
    <w:tmpl w:val="83BC65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D6178"/>
    <w:multiLevelType w:val="hybridMultilevel"/>
    <w:tmpl w:val="20E67B2A"/>
    <w:lvl w:ilvl="0" w:tplc="60004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23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AF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43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8F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0C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AB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2C0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6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002B72"/>
    <w:multiLevelType w:val="multilevel"/>
    <w:tmpl w:val="CA9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84179"/>
    <w:multiLevelType w:val="hybridMultilevel"/>
    <w:tmpl w:val="DE4EFA4E"/>
    <w:lvl w:ilvl="0" w:tplc="44B8C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481B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9893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DE3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90E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6C0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CC5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06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16C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5B7EAA"/>
    <w:multiLevelType w:val="hybridMultilevel"/>
    <w:tmpl w:val="20D03C48"/>
    <w:lvl w:ilvl="0" w:tplc="E24E7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729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0F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8F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C44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44E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6C2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68B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1A1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06A12"/>
    <w:multiLevelType w:val="hybridMultilevel"/>
    <w:tmpl w:val="086C5D82"/>
    <w:lvl w:ilvl="0" w:tplc="B32E7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A89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8E1F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8A7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DAB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3254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8A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1EDB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E2D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65456E"/>
    <w:multiLevelType w:val="hybridMultilevel"/>
    <w:tmpl w:val="99BC6A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A70C7C"/>
    <w:multiLevelType w:val="hybridMultilevel"/>
    <w:tmpl w:val="222ECB1E"/>
    <w:lvl w:ilvl="0" w:tplc="6F56C3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743EC"/>
    <w:multiLevelType w:val="hybridMultilevel"/>
    <w:tmpl w:val="F63E29D6"/>
    <w:lvl w:ilvl="0" w:tplc="6E58B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52A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460A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5A2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09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87D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C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BC78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CA2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FE2980"/>
    <w:multiLevelType w:val="hybridMultilevel"/>
    <w:tmpl w:val="A74C7FE2"/>
    <w:lvl w:ilvl="0" w:tplc="7110CF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0A4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AAE2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946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D8A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102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45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04D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6CA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87F8D"/>
    <w:multiLevelType w:val="hybridMultilevel"/>
    <w:tmpl w:val="2E3AB676"/>
    <w:lvl w:ilvl="0" w:tplc="84B468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729B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BE0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687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D49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987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D07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48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40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947E26"/>
    <w:multiLevelType w:val="hybridMultilevel"/>
    <w:tmpl w:val="86E8DC72"/>
    <w:lvl w:ilvl="0" w:tplc="944003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D2A9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B868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4E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CDA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C8F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B81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6AA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87C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433029"/>
    <w:multiLevelType w:val="hybridMultilevel"/>
    <w:tmpl w:val="83221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5EE4"/>
    <w:multiLevelType w:val="hybridMultilevel"/>
    <w:tmpl w:val="5BD42816"/>
    <w:lvl w:ilvl="0" w:tplc="4C48F8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8A8DE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B46F0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3A086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2A0B3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89C2F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7CF3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E4EF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668E9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F72FC7"/>
    <w:multiLevelType w:val="hybridMultilevel"/>
    <w:tmpl w:val="222EA6D6"/>
    <w:lvl w:ilvl="0" w:tplc="F750444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A6F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FE2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E0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81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004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242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07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EA17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C11B6A"/>
    <w:multiLevelType w:val="hybridMultilevel"/>
    <w:tmpl w:val="D4CC1568"/>
    <w:lvl w:ilvl="0" w:tplc="A394FD3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2C6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E7B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3C0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1CA3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067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9E1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EAD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EC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5024A6"/>
    <w:multiLevelType w:val="hybridMultilevel"/>
    <w:tmpl w:val="639CDA52"/>
    <w:lvl w:ilvl="0" w:tplc="3550B5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4A8C6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94E82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FC7D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4D8A8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C7E2E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F246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01616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E8AC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E30603"/>
    <w:multiLevelType w:val="hybridMultilevel"/>
    <w:tmpl w:val="88E0A276"/>
    <w:lvl w:ilvl="0" w:tplc="296A33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360E1"/>
    <w:multiLevelType w:val="hybridMultilevel"/>
    <w:tmpl w:val="D0A4CB72"/>
    <w:lvl w:ilvl="0" w:tplc="883CC9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2EEE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E659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40A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6CD8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E1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6E0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28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A80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9468A5"/>
    <w:multiLevelType w:val="hybridMultilevel"/>
    <w:tmpl w:val="999444F6"/>
    <w:lvl w:ilvl="0" w:tplc="1D92C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48D7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A290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C40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A5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6C0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64D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54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5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C7151C"/>
    <w:multiLevelType w:val="hybridMultilevel"/>
    <w:tmpl w:val="EAF2ECAE"/>
    <w:lvl w:ilvl="0" w:tplc="78D89AB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86C44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B7A8B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1B858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8FAEC1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2BE6B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9A8BA7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8B5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69CEEF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B12FAF"/>
    <w:multiLevelType w:val="hybridMultilevel"/>
    <w:tmpl w:val="FA9E339E"/>
    <w:lvl w:ilvl="0" w:tplc="92D46BC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4A84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4E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E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7C6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83B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96F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6EF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4F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A97AB2"/>
    <w:multiLevelType w:val="hybridMultilevel"/>
    <w:tmpl w:val="8168DD8C"/>
    <w:lvl w:ilvl="0" w:tplc="E4EE1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87E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B83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EE7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A87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87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965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AE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FA21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9F6EF3"/>
    <w:multiLevelType w:val="hybridMultilevel"/>
    <w:tmpl w:val="67B896F6"/>
    <w:lvl w:ilvl="0" w:tplc="D706C0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B6478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098741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766DA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1A485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B64D8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F2DC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0D646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57EB3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FF09F6"/>
    <w:multiLevelType w:val="hybridMultilevel"/>
    <w:tmpl w:val="B0CC3858"/>
    <w:lvl w:ilvl="0" w:tplc="0D26A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548B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E0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982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52D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6A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B8CC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1E8C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B2C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07CD5"/>
    <w:multiLevelType w:val="hybridMultilevel"/>
    <w:tmpl w:val="9F6EE9BC"/>
    <w:lvl w:ilvl="0" w:tplc="6ECE6C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5A8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CE4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0CE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A2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9AE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EDB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23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18E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BF71C0"/>
    <w:multiLevelType w:val="hybridMultilevel"/>
    <w:tmpl w:val="279287C4"/>
    <w:lvl w:ilvl="0" w:tplc="10F4BD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2466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00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C9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564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5C8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DE42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CA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7288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14"/>
  </w:num>
  <w:num w:numId="2" w16cid:durableId="1115713199">
    <w:abstractNumId w:val="15"/>
  </w:num>
  <w:num w:numId="3" w16cid:durableId="1821843517">
    <w:abstractNumId w:val="36"/>
  </w:num>
  <w:num w:numId="4" w16cid:durableId="1682665340">
    <w:abstractNumId w:val="19"/>
  </w:num>
  <w:num w:numId="5" w16cid:durableId="478154104">
    <w:abstractNumId w:val="8"/>
  </w:num>
  <w:num w:numId="6" w16cid:durableId="861091336">
    <w:abstractNumId w:val="0"/>
  </w:num>
  <w:num w:numId="7" w16cid:durableId="7803956">
    <w:abstractNumId w:val="6"/>
  </w:num>
  <w:num w:numId="8" w16cid:durableId="1709380864">
    <w:abstractNumId w:val="22"/>
  </w:num>
  <w:num w:numId="9" w16cid:durableId="125705286">
    <w:abstractNumId w:val="32"/>
  </w:num>
  <w:num w:numId="10" w16cid:durableId="778720569">
    <w:abstractNumId w:val="2"/>
  </w:num>
  <w:num w:numId="11" w16cid:durableId="894197546">
    <w:abstractNumId w:val="25"/>
  </w:num>
  <w:num w:numId="12" w16cid:durableId="554971414">
    <w:abstractNumId w:val="29"/>
  </w:num>
  <w:num w:numId="13" w16cid:durableId="672294969">
    <w:abstractNumId w:val="10"/>
  </w:num>
  <w:num w:numId="14" w16cid:durableId="1902061140">
    <w:abstractNumId w:val="31"/>
  </w:num>
  <w:num w:numId="15" w16cid:durableId="762993849">
    <w:abstractNumId w:val="33"/>
  </w:num>
  <w:num w:numId="16" w16cid:durableId="961957185">
    <w:abstractNumId w:val="5"/>
  </w:num>
  <w:num w:numId="17" w16cid:durableId="1830710415">
    <w:abstractNumId w:val="24"/>
  </w:num>
  <w:num w:numId="18" w16cid:durableId="1797602021">
    <w:abstractNumId w:val="35"/>
  </w:num>
  <w:num w:numId="19" w16cid:durableId="802424826">
    <w:abstractNumId w:val="3"/>
  </w:num>
  <w:num w:numId="20" w16cid:durableId="1304501249">
    <w:abstractNumId w:val="28"/>
  </w:num>
  <w:num w:numId="21" w16cid:durableId="865631475">
    <w:abstractNumId w:val="27"/>
  </w:num>
  <w:num w:numId="22" w16cid:durableId="357899650">
    <w:abstractNumId w:val="30"/>
  </w:num>
  <w:num w:numId="23" w16cid:durableId="1493566751">
    <w:abstractNumId w:val="16"/>
  </w:num>
  <w:num w:numId="24" w16cid:durableId="1147090514">
    <w:abstractNumId w:val="34"/>
  </w:num>
  <w:num w:numId="25" w16cid:durableId="1015035436">
    <w:abstractNumId w:val="23"/>
  </w:num>
  <w:num w:numId="26" w16cid:durableId="1524712704">
    <w:abstractNumId w:val="9"/>
  </w:num>
  <w:num w:numId="27" w16cid:durableId="81416860">
    <w:abstractNumId w:val="11"/>
  </w:num>
  <w:num w:numId="28" w16cid:durableId="1990669608">
    <w:abstractNumId w:val="17"/>
  </w:num>
  <w:num w:numId="29" w16cid:durableId="426660623">
    <w:abstractNumId w:val="1"/>
  </w:num>
  <w:num w:numId="30" w16cid:durableId="1212302066">
    <w:abstractNumId w:val="18"/>
  </w:num>
  <w:num w:numId="31" w16cid:durableId="1789885483">
    <w:abstractNumId w:val="20"/>
  </w:num>
  <w:num w:numId="32" w16cid:durableId="155609790">
    <w:abstractNumId w:val="21"/>
  </w:num>
  <w:num w:numId="33" w16cid:durableId="1337155232">
    <w:abstractNumId w:val="26"/>
  </w:num>
  <w:num w:numId="34" w16cid:durableId="712194574">
    <w:abstractNumId w:val="7"/>
  </w:num>
  <w:num w:numId="35" w16cid:durableId="2053193359">
    <w:abstractNumId w:val="12"/>
  </w:num>
  <w:num w:numId="36" w16cid:durableId="1090347162">
    <w:abstractNumId w:val="13"/>
  </w:num>
  <w:num w:numId="37" w16cid:durableId="7357856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2DB7"/>
    <w:rsid w:val="00023656"/>
    <w:rsid w:val="000278D8"/>
    <w:rsid w:val="00083753"/>
    <w:rsid w:val="00093C5A"/>
    <w:rsid w:val="000A4E65"/>
    <w:rsid w:val="000B7FA8"/>
    <w:rsid w:val="000C6619"/>
    <w:rsid w:val="000E6AD0"/>
    <w:rsid w:val="000F22CA"/>
    <w:rsid w:val="000F7DE9"/>
    <w:rsid w:val="0012090F"/>
    <w:rsid w:val="00124756"/>
    <w:rsid w:val="00135893"/>
    <w:rsid w:val="001500C5"/>
    <w:rsid w:val="00160195"/>
    <w:rsid w:val="001772FE"/>
    <w:rsid w:val="00197B55"/>
    <w:rsid w:val="001A2D86"/>
    <w:rsid w:val="001A32C9"/>
    <w:rsid w:val="001C335A"/>
    <w:rsid w:val="001E3A28"/>
    <w:rsid w:val="001E7BC0"/>
    <w:rsid w:val="001F65AE"/>
    <w:rsid w:val="002344C7"/>
    <w:rsid w:val="00235244"/>
    <w:rsid w:val="002372B1"/>
    <w:rsid w:val="0024600C"/>
    <w:rsid w:val="00252F67"/>
    <w:rsid w:val="00256D8D"/>
    <w:rsid w:val="002632D3"/>
    <w:rsid w:val="00264B6B"/>
    <w:rsid w:val="00286E6C"/>
    <w:rsid w:val="00292AD1"/>
    <w:rsid w:val="002A4950"/>
    <w:rsid w:val="002A76CF"/>
    <w:rsid w:val="002C6EC9"/>
    <w:rsid w:val="002D1A6D"/>
    <w:rsid w:val="002D51E3"/>
    <w:rsid w:val="002E6314"/>
    <w:rsid w:val="002F69F8"/>
    <w:rsid w:val="003004A8"/>
    <w:rsid w:val="00300984"/>
    <w:rsid w:val="003009B4"/>
    <w:rsid w:val="003031BD"/>
    <w:rsid w:val="003040CA"/>
    <w:rsid w:val="00332656"/>
    <w:rsid w:val="003365AE"/>
    <w:rsid w:val="00344F08"/>
    <w:rsid w:val="00367C72"/>
    <w:rsid w:val="003C032E"/>
    <w:rsid w:val="003C45AE"/>
    <w:rsid w:val="003D71CA"/>
    <w:rsid w:val="003E0548"/>
    <w:rsid w:val="00407F5C"/>
    <w:rsid w:val="00414603"/>
    <w:rsid w:val="004350A7"/>
    <w:rsid w:val="00454835"/>
    <w:rsid w:val="00464B32"/>
    <w:rsid w:val="004706EF"/>
    <w:rsid w:val="00482DF5"/>
    <w:rsid w:val="00491C71"/>
    <w:rsid w:val="004B66A3"/>
    <w:rsid w:val="004C0B5F"/>
    <w:rsid w:val="004D34F5"/>
    <w:rsid w:val="004E380D"/>
    <w:rsid w:val="004E713D"/>
    <w:rsid w:val="004E72D5"/>
    <w:rsid w:val="004E7A61"/>
    <w:rsid w:val="00516B49"/>
    <w:rsid w:val="005242C9"/>
    <w:rsid w:val="0054587F"/>
    <w:rsid w:val="005517B2"/>
    <w:rsid w:val="00551D64"/>
    <w:rsid w:val="00583896"/>
    <w:rsid w:val="00585F34"/>
    <w:rsid w:val="005A5A09"/>
    <w:rsid w:val="005B36C9"/>
    <w:rsid w:val="005D684C"/>
    <w:rsid w:val="005E4165"/>
    <w:rsid w:val="005F74BB"/>
    <w:rsid w:val="0060776C"/>
    <w:rsid w:val="0063273B"/>
    <w:rsid w:val="00644392"/>
    <w:rsid w:val="00676B29"/>
    <w:rsid w:val="00693523"/>
    <w:rsid w:val="006B3AE9"/>
    <w:rsid w:val="0072758E"/>
    <w:rsid w:val="007505B4"/>
    <w:rsid w:val="00761A91"/>
    <w:rsid w:val="007642A8"/>
    <w:rsid w:val="007671B4"/>
    <w:rsid w:val="00770784"/>
    <w:rsid w:val="00772A72"/>
    <w:rsid w:val="00773949"/>
    <w:rsid w:val="00773A8C"/>
    <w:rsid w:val="0078262D"/>
    <w:rsid w:val="007A4A5E"/>
    <w:rsid w:val="007B2B59"/>
    <w:rsid w:val="007B6ABF"/>
    <w:rsid w:val="007C2A7A"/>
    <w:rsid w:val="007D32D3"/>
    <w:rsid w:val="00814E58"/>
    <w:rsid w:val="0083474B"/>
    <w:rsid w:val="00841D27"/>
    <w:rsid w:val="00841D59"/>
    <w:rsid w:val="00851368"/>
    <w:rsid w:val="0085347A"/>
    <w:rsid w:val="008536FC"/>
    <w:rsid w:val="00864D15"/>
    <w:rsid w:val="0087110E"/>
    <w:rsid w:val="00877C0C"/>
    <w:rsid w:val="008925A9"/>
    <w:rsid w:val="008A3402"/>
    <w:rsid w:val="008B35DB"/>
    <w:rsid w:val="008B4C24"/>
    <w:rsid w:val="008B6175"/>
    <w:rsid w:val="008D06A3"/>
    <w:rsid w:val="008F571A"/>
    <w:rsid w:val="008F775A"/>
    <w:rsid w:val="00903DEE"/>
    <w:rsid w:val="0092769D"/>
    <w:rsid w:val="009473AB"/>
    <w:rsid w:val="00966015"/>
    <w:rsid w:val="009A43E7"/>
    <w:rsid w:val="009B2A1B"/>
    <w:rsid w:val="009B33B6"/>
    <w:rsid w:val="009E56E6"/>
    <w:rsid w:val="009F75FB"/>
    <w:rsid w:val="00A2255F"/>
    <w:rsid w:val="00A97D45"/>
    <w:rsid w:val="00AA60A0"/>
    <w:rsid w:val="00AD78A6"/>
    <w:rsid w:val="00AE6957"/>
    <w:rsid w:val="00B12324"/>
    <w:rsid w:val="00B45591"/>
    <w:rsid w:val="00B51CA1"/>
    <w:rsid w:val="00B52FE5"/>
    <w:rsid w:val="00B62847"/>
    <w:rsid w:val="00BA1049"/>
    <w:rsid w:val="00BA2DC8"/>
    <w:rsid w:val="00BA6A76"/>
    <w:rsid w:val="00BB2CF0"/>
    <w:rsid w:val="00C12E4A"/>
    <w:rsid w:val="00C42339"/>
    <w:rsid w:val="00C4633D"/>
    <w:rsid w:val="00C4723D"/>
    <w:rsid w:val="00C5537F"/>
    <w:rsid w:val="00C6070E"/>
    <w:rsid w:val="00C62CE1"/>
    <w:rsid w:val="00C67A12"/>
    <w:rsid w:val="00C85AB1"/>
    <w:rsid w:val="00CA4523"/>
    <w:rsid w:val="00CB2964"/>
    <w:rsid w:val="00CC2A45"/>
    <w:rsid w:val="00CF76E4"/>
    <w:rsid w:val="00D03B93"/>
    <w:rsid w:val="00D05B9C"/>
    <w:rsid w:val="00D22FB8"/>
    <w:rsid w:val="00D33286"/>
    <w:rsid w:val="00D553AB"/>
    <w:rsid w:val="00D61A8F"/>
    <w:rsid w:val="00D62E28"/>
    <w:rsid w:val="00DC0D99"/>
    <w:rsid w:val="00DD5204"/>
    <w:rsid w:val="00DE0C0D"/>
    <w:rsid w:val="00E10D86"/>
    <w:rsid w:val="00E179E5"/>
    <w:rsid w:val="00E227A8"/>
    <w:rsid w:val="00E400A6"/>
    <w:rsid w:val="00E66BFA"/>
    <w:rsid w:val="00E71901"/>
    <w:rsid w:val="00E73E76"/>
    <w:rsid w:val="00E77AF3"/>
    <w:rsid w:val="00EA2DF4"/>
    <w:rsid w:val="00EA3B37"/>
    <w:rsid w:val="00EE6CAD"/>
    <w:rsid w:val="00EF47B1"/>
    <w:rsid w:val="00EF4AFE"/>
    <w:rsid w:val="00F044D7"/>
    <w:rsid w:val="00F055D0"/>
    <w:rsid w:val="00F472E5"/>
    <w:rsid w:val="00F508F4"/>
    <w:rsid w:val="00F51FEF"/>
    <w:rsid w:val="00F52AA0"/>
    <w:rsid w:val="00F57059"/>
    <w:rsid w:val="00F9371B"/>
    <w:rsid w:val="00F9393B"/>
    <w:rsid w:val="00FB62E1"/>
    <w:rsid w:val="00FC0721"/>
    <w:rsid w:val="00FC23B4"/>
    <w:rsid w:val="00FD7F1E"/>
    <w:rsid w:val="00FE2D54"/>
    <w:rsid w:val="00FE57D0"/>
    <w:rsid w:val="00FF3340"/>
    <w:rsid w:val="00FF3ECB"/>
    <w:rsid w:val="16FE34D1"/>
    <w:rsid w:val="20971888"/>
    <w:rsid w:val="233C31C0"/>
    <w:rsid w:val="2A0D255F"/>
    <w:rsid w:val="40160BD9"/>
    <w:rsid w:val="46A0C99F"/>
    <w:rsid w:val="5A0E7B39"/>
    <w:rsid w:val="5B10C4CB"/>
    <w:rsid w:val="5F9BEE3D"/>
    <w:rsid w:val="6EE2A195"/>
    <w:rsid w:val="700E9640"/>
    <w:rsid w:val="71ACF5CA"/>
    <w:rsid w:val="76F13469"/>
    <w:rsid w:val="7BB0D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00C5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482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3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9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4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3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4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7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257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8912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20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8422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2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2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3822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49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3144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027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5415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440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6983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26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Júlia Maia</cp:lastModifiedBy>
  <cp:revision>23</cp:revision>
  <cp:lastPrinted>2006-08-31T06:40:00Z</cp:lastPrinted>
  <dcterms:created xsi:type="dcterms:W3CDTF">2024-09-23T17:15:00Z</dcterms:created>
  <dcterms:modified xsi:type="dcterms:W3CDTF">2024-12-03T22:20:00Z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