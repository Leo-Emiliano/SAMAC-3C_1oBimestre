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9CD781A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5650FF6" w14:textId="5DC355E0" w:rsidR="0060776C" w:rsidRDefault="0060776C" w:rsidP="002A76CF">
      <w:pPr>
        <w:rPr>
          <w:rFonts w:ascii="Poppins" w:hAnsi="Poppins" w:cs="Poppins"/>
          <w:b/>
          <w:bCs/>
          <w:noProof/>
          <w:sz w:val="32"/>
          <w:szCs w:val="32"/>
        </w:rPr>
      </w:pPr>
      <w:r w:rsidRPr="5A0E7B39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5A0E7B39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5A0E7B39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8C5962">
        <w:rPr>
          <w:rFonts w:ascii="Poppins" w:hAnsi="Poppins" w:cs="Poppins"/>
          <w:b/>
          <w:bCs/>
          <w:noProof/>
          <w:sz w:val="32"/>
          <w:szCs w:val="32"/>
        </w:rPr>
        <w:t>A</w:t>
      </w:r>
      <w:r w:rsidR="006C76F1" w:rsidRPr="006C76F1">
        <w:rPr>
          <w:rFonts w:ascii="Poppins" w:hAnsi="Poppins" w:cs="Poppins"/>
          <w:b/>
          <w:bCs/>
          <w:noProof/>
          <w:sz w:val="32"/>
          <w:szCs w:val="32"/>
        </w:rPr>
        <w:t xml:space="preserve">nálise </w:t>
      </w:r>
      <w:r w:rsidR="008C596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="006C76F1" w:rsidRPr="006C76F1">
        <w:rPr>
          <w:rFonts w:ascii="Poppins" w:hAnsi="Poppins" w:cs="Poppins"/>
          <w:b/>
          <w:bCs/>
          <w:noProof/>
          <w:sz w:val="32"/>
          <w:szCs w:val="32"/>
        </w:rPr>
        <w:t xml:space="preserve">xploratória de </w:t>
      </w:r>
      <w:r w:rsidR="008C5962">
        <w:rPr>
          <w:rFonts w:ascii="Poppins" w:hAnsi="Poppins" w:cs="Poppins"/>
          <w:b/>
          <w:bCs/>
          <w:noProof/>
          <w:sz w:val="32"/>
          <w:szCs w:val="32"/>
        </w:rPr>
        <w:t>D</w:t>
      </w:r>
      <w:r w:rsidR="006C76F1" w:rsidRPr="006C76F1">
        <w:rPr>
          <w:rFonts w:ascii="Poppins" w:hAnsi="Poppins" w:cs="Poppins"/>
          <w:b/>
          <w:bCs/>
          <w:noProof/>
          <w:sz w:val="32"/>
          <w:szCs w:val="32"/>
        </w:rPr>
        <w:t xml:space="preserve">ados para o </w:t>
      </w:r>
      <w:r w:rsidR="00D05796">
        <w:rPr>
          <w:rFonts w:ascii="Poppins" w:hAnsi="Poppins" w:cs="Poppins"/>
          <w:b/>
          <w:bCs/>
          <w:noProof/>
          <w:sz w:val="32"/>
          <w:szCs w:val="32"/>
        </w:rPr>
        <w:t>p</w:t>
      </w:r>
      <w:r w:rsidR="006C76F1" w:rsidRPr="006C76F1">
        <w:rPr>
          <w:rFonts w:ascii="Poppins" w:hAnsi="Poppins" w:cs="Poppins"/>
          <w:b/>
          <w:bCs/>
          <w:noProof/>
          <w:sz w:val="32"/>
          <w:szCs w:val="32"/>
        </w:rPr>
        <w:t>rojeto</w:t>
      </w:r>
    </w:p>
    <w:p w14:paraId="0A1250FA" w14:textId="77777777" w:rsidR="006C76F1" w:rsidRPr="00814E58" w:rsidRDefault="006C76F1" w:rsidP="002A76CF">
      <w:pPr>
        <w:rPr>
          <w:rFonts w:ascii="Poppins Light" w:hAnsi="Poppins Light" w:cs="Poppins Light"/>
          <w:sz w:val="22"/>
          <w:szCs w:val="22"/>
          <w:u w:val="single"/>
        </w:rPr>
      </w:pPr>
    </w:p>
    <w:p w14:paraId="161369BA" w14:textId="77777777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5A0E7B39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3DED7C30" w14:textId="7068923E" w:rsidR="00210AF9" w:rsidRPr="00210AF9" w:rsidRDefault="00210AF9" w:rsidP="00210AF9">
      <w:pPr>
        <w:rPr>
          <w:rFonts w:ascii="Poppins Light" w:hAnsi="Poppins Light" w:cs="Poppins Light"/>
          <w:noProof/>
        </w:rPr>
      </w:pPr>
      <w:r w:rsidRPr="00210AF9">
        <w:rPr>
          <w:rFonts w:ascii="Poppins Light" w:hAnsi="Poppins Light" w:cs="Poppins Light"/>
          <w:noProof/>
        </w:rPr>
        <w:t>Realizar análise exploratória de dados para o projeto.</w:t>
      </w:r>
    </w:p>
    <w:p w14:paraId="5CBC69E9" w14:textId="77777777" w:rsidR="008C5962" w:rsidRDefault="008C5962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</w:p>
    <w:p w14:paraId="1333E311" w14:textId="77777777" w:rsidR="008C5962" w:rsidRDefault="00FC23B4" w:rsidP="008C5962">
      <w:pPr>
        <w:rPr>
          <w:rFonts w:ascii="Poppins" w:hAnsi="Poppins" w:cs="Poppins"/>
          <w:b/>
          <w:bCs/>
          <w:noProof/>
          <w:sz w:val="28"/>
          <w:szCs w:val="28"/>
        </w:rPr>
      </w:pPr>
      <w:r w:rsidRPr="5A0E7B39">
        <w:rPr>
          <w:rFonts w:ascii="Poppins" w:hAnsi="Poppins" w:cs="Poppins"/>
          <w:b/>
          <w:bCs/>
          <w:noProof/>
          <w:sz w:val="28"/>
          <w:szCs w:val="28"/>
        </w:rPr>
        <w:t>Tarefa</w:t>
      </w:r>
    </w:p>
    <w:p w14:paraId="11C1AA15" w14:textId="29C2682A" w:rsidR="006C76F1" w:rsidRPr="008C5962" w:rsidRDefault="006C76F1" w:rsidP="008C5962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6C76F1">
        <w:rPr>
          <w:rFonts w:ascii="Poppins Light" w:hAnsi="Poppins Light" w:cs="Poppins Light"/>
          <w:noProof/>
        </w:rPr>
        <w:t>Nesta etapa, você</w:t>
      </w:r>
      <w:r w:rsidR="008C5962">
        <w:rPr>
          <w:rFonts w:ascii="Poppins Light" w:hAnsi="Poppins Light" w:cs="Poppins Light"/>
          <w:noProof/>
        </w:rPr>
        <w:t xml:space="preserve"> e seu grupo</w:t>
      </w:r>
      <w:r w:rsidRPr="006C76F1">
        <w:rPr>
          <w:rFonts w:ascii="Poppins Light" w:hAnsi="Poppins Light" w:cs="Poppins Light"/>
          <w:noProof/>
        </w:rPr>
        <w:t xml:space="preserve"> </w:t>
      </w:r>
      <w:r w:rsidR="00D05796">
        <w:rPr>
          <w:rFonts w:ascii="Poppins Light" w:hAnsi="Poppins Light" w:cs="Poppins Light"/>
          <w:noProof/>
        </w:rPr>
        <w:t xml:space="preserve">realizarão </w:t>
      </w:r>
      <w:r w:rsidRPr="006C76F1">
        <w:rPr>
          <w:rFonts w:ascii="Poppins Light" w:hAnsi="Poppins Light" w:cs="Poppins Light"/>
          <w:noProof/>
        </w:rPr>
        <w:t xml:space="preserve">a </w:t>
      </w:r>
      <w:r w:rsidR="008C5962">
        <w:rPr>
          <w:rFonts w:ascii="Poppins Light" w:hAnsi="Poppins Light" w:cs="Poppins Light"/>
          <w:b/>
          <w:bCs/>
          <w:noProof/>
        </w:rPr>
        <w:t>A</w:t>
      </w:r>
      <w:r w:rsidRPr="006C76F1">
        <w:rPr>
          <w:rFonts w:ascii="Poppins Light" w:hAnsi="Poppins Light" w:cs="Poppins Light"/>
          <w:b/>
          <w:bCs/>
          <w:noProof/>
        </w:rPr>
        <w:t xml:space="preserve">nálise </w:t>
      </w:r>
      <w:r w:rsidR="008C5962">
        <w:rPr>
          <w:rFonts w:ascii="Poppins Light" w:hAnsi="Poppins Light" w:cs="Poppins Light"/>
          <w:b/>
          <w:bCs/>
          <w:noProof/>
        </w:rPr>
        <w:t>E</w:t>
      </w:r>
      <w:r w:rsidRPr="006C76F1">
        <w:rPr>
          <w:rFonts w:ascii="Poppins Light" w:hAnsi="Poppins Light" w:cs="Poppins Light"/>
          <w:b/>
          <w:bCs/>
          <w:noProof/>
        </w:rPr>
        <w:t xml:space="preserve">xploratória de </w:t>
      </w:r>
      <w:r w:rsidR="008C5962">
        <w:rPr>
          <w:rFonts w:ascii="Poppins Light" w:hAnsi="Poppins Light" w:cs="Poppins Light"/>
          <w:b/>
          <w:bCs/>
          <w:noProof/>
        </w:rPr>
        <w:t>D</w:t>
      </w:r>
      <w:r w:rsidRPr="006C76F1">
        <w:rPr>
          <w:rFonts w:ascii="Poppins Light" w:hAnsi="Poppins Light" w:cs="Poppins Light"/>
          <w:b/>
          <w:bCs/>
          <w:noProof/>
        </w:rPr>
        <w:t>ados</w:t>
      </w:r>
      <w:r w:rsidRPr="006C76F1">
        <w:rPr>
          <w:rFonts w:ascii="Poppins Light" w:hAnsi="Poppins Light" w:cs="Poppins Light"/>
          <w:noProof/>
        </w:rPr>
        <w:t xml:space="preserve"> propriamente dita. </w:t>
      </w:r>
      <w:r w:rsidR="008C5962" w:rsidRPr="008C5962">
        <w:rPr>
          <w:rFonts w:ascii="Poppins Light" w:hAnsi="Poppins Light" w:cs="Poppins Light"/>
          <w:noProof/>
        </w:rPr>
        <w:t>Considerando os dados da análise de popularidade de jogos, apresentada na aula 1</w:t>
      </w:r>
      <w:r w:rsidR="008C5962">
        <w:rPr>
          <w:rFonts w:ascii="Poppins Light" w:hAnsi="Poppins Light" w:cs="Poppins Light"/>
          <w:noProof/>
        </w:rPr>
        <w:t>, o foco agora</w:t>
      </w:r>
      <w:r w:rsidRPr="006C76F1">
        <w:rPr>
          <w:rFonts w:ascii="Poppins Light" w:hAnsi="Poppins Light" w:cs="Poppins Light"/>
          <w:noProof/>
        </w:rPr>
        <w:t xml:space="preserve"> será calcular </w:t>
      </w:r>
      <w:r w:rsidRPr="008C5962">
        <w:rPr>
          <w:rFonts w:ascii="Poppins Light" w:hAnsi="Poppins Light" w:cs="Poppins Light"/>
          <w:b/>
          <w:bCs/>
          <w:noProof/>
        </w:rPr>
        <w:t>estatísticas descritivas</w:t>
      </w:r>
      <w:r w:rsidRPr="006C76F1">
        <w:rPr>
          <w:rFonts w:ascii="Poppins Light" w:hAnsi="Poppins Light" w:cs="Poppins Light"/>
          <w:noProof/>
        </w:rPr>
        <w:t xml:space="preserve"> para entender a distribuição dos dados, </w:t>
      </w:r>
      <w:r w:rsidRPr="008C5962">
        <w:rPr>
          <w:rFonts w:ascii="Poppins Light" w:hAnsi="Poppins Light" w:cs="Poppins Light"/>
          <w:b/>
          <w:bCs/>
          <w:noProof/>
        </w:rPr>
        <w:t>criar visualizações básicas</w:t>
      </w:r>
      <w:r w:rsidRPr="006C76F1">
        <w:rPr>
          <w:rFonts w:ascii="Poppins Light" w:hAnsi="Poppins Light" w:cs="Poppins Light"/>
          <w:noProof/>
        </w:rPr>
        <w:t xml:space="preserve"> que permitam enxergar relações entre as variáveis e identificar possíveis padrões ou tendências nos dados.</w:t>
      </w:r>
    </w:p>
    <w:p w14:paraId="28F527AD" w14:textId="5B00A32C" w:rsidR="006C76F1" w:rsidRPr="006C76F1" w:rsidRDefault="006C76F1" w:rsidP="006C76F1">
      <w:pPr>
        <w:spacing w:before="240" w:after="240"/>
        <w:rPr>
          <w:rFonts w:ascii="Poppins Light" w:hAnsi="Poppins Light" w:cs="Poppins Light"/>
          <w:noProof/>
        </w:rPr>
      </w:pPr>
      <w:r w:rsidRPr="006C76F1">
        <w:rPr>
          <w:rFonts w:ascii="Poppins Light" w:hAnsi="Poppins Light" w:cs="Poppins Light"/>
          <w:b/>
          <w:bCs/>
          <w:noProof/>
        </w:rPr>
        <w:t>Entregáve</w:t>
      </w:r>
      <w:r w:rsidR="00300789">
        <w:rPr>
          <w:rFonts w:ascii="Poppins Light" w:hAnsi="Poppins Light" w:cs="Poppins Light"/>
          <w:b/>
          <w:bCs/>
          <w:noProof/>
        </w:rPr>
        <w:t>is</w:t>
      </w:r>
      <w:r w:rsidRPr="006C76F1">
        <w:rPr>
          <w:rFonts w:ascii="Poppins Light" w:hAnsi="Poppins Light" w:cs="Poppins Light"/>
          <w:b/>
          <w:bCs/>
          <w:noProof/>
        </w:rPr>
        <w:t xml:space="preserve"> esperado</w:t>
      </w:r>
      <w:r w:rsidR="00300789">
        <w:rPr>
          <w:rFonts w:ascii="Poppins Light" w:hAnsi="Poppins Light" w:cs="Poppins Light"/>
          <w:b/>
          <w:bCs/>
          <w:noProof/>
        </w:rPr>
        <w:t>s</w:t>
      </w:r>
      <w:r w:rsidRPr="006C76F1">
        <w:rPr>
          <w:rFonts w:ascii="Poppins Light" w:hAnsi="Poppins Light" w:cs="Poppins Light"/>
          <w:b/>
          <w:bCs/>
          <w:noProof/>
        </w:rPr>
        <w:t xml:space="preserve"> ao final da aula:</w:t>
      </w:r>
    </w:p>
    <w:p w14:paraId="5FFFCF71" w14:textId="5F88233A" w:rsidR="006C76F1" w:rsidRPr="006C76F1" w:rsidRDefault="006C76F1" w:rsidP="006C76F1">
      <w:pPr>
        <w:numPr>
          <w:ilvl w:val="0"/>
          <w:numId w:val="35"/>
        </w:numPr>
        <w:spacing w:before="240" w:after="240"/>
        <w:rPr>
          <w:rFonts w:ascii="Poppins Light" w:hAnsi="Poppins Light" w:cs="Poppins Light"/>
          <w:noProof/>
        </w:rPr>
      </w:pPr>
      <w:r w:rsidRPr="006C76F1">
        <w:rPr>
          <w:rFonts w:ascii="Poppins Light" w:hAnsi="Poppins Light" w:cs="Poppins Light"/>
          <w:noProof/>
        </w:rPr>
        <w:t xml:space="preserve">Estatísticas descritivas calculadas para as variáveis numéricas, como </w:t>
      </w:r>
      <w:r w:rsidR="00D05796">
        <w:rPr>
          <w:rFonts w:ascii="Poppins Light" w:hAnsi="Poppins Light" w:cs="Poppins Light"/>
          <w:noProof/>
        </w:rPr>
        <w:t>“</w:t>
      </w:r>
      <w:r w:rsidRPr="006C76F1">
        <w:rPr>
          <w:rFonts w:ascii="Poppins Light" w:hAnsi="Poppins Light" w:cs="Poppins Light"/>
          <w:noProof/>
        </w:rPr>
        <w:t>Horas Jogadas</w:t>
      </w:r>
      <w:r w:rsidR="00D05796">
        <w:rPr>
          <w:rFonts w:ascii="Poppins Light" w:hAnsi="Poppins Light" w:cs="Poppins Light"/>
          <w:noProof/>
        </w:rPr>
        <w:t>”</w:t>
      </w:r>
      <w:r w:rsidRPr="006C76F1">
        <w:rPr>
          <w:rFonts w:ascii="Poppins Light" w:hAnsi="Poppins Light" w:cs="Poppins Light"/>
          <w:noProof/>
        </w:rPr>
        <w:t xml:space="preserve">, </w:t>
      </w:r>
      <w:r w:rsidR="00D05796">
        <w:rPr>
          <w:rFonts w:ascii="Poppins Light" w:hAnsi="Poppins Light" w:cs="Poppins Light"/>
          <w:noProof/>
        </w:rPr>
        <w:t>“</w:t>
      </w:r>
      <w:r w:rsidRPr="006C76F1">
        <w:rPr>
          <w:rFonts w:ascii="Poppins Light" w:hAnsi="Poppins Light" w:cs="Poppins Light"/>
          <w:noProof/>
        </w:rPr>
        <w:t>Popularidade</w:t>
      </w:r>
      <w:r w:rsidR="00D05796">
        <w:rPr>
          <w:rFonts w:ascii="Poppins Light" w:hAnsi="Poppins Light" w:cs="Poppins Light"/>
          <w:noProof/>
        </w:rPr>
        <w:t>”</w:t>
      </w:r>
      <w:r w:rsidRPr="006C76F1">
        <w:rPr>
          <w:rFonts w:ascii="Poppins Light" w:hAnsi="Poppins Light" w:cs="Poppins Light"/>
          <w:noProof/>
        </w:rPr>
        <w:t xml:space="preserve">, e </w:t>
      </w:r>
      <w:r w:rsidR="00D05796">
        <w:rPr>
          <w:rFonts w:ascii="Poppins Light" w:hAnsi="Poppins Light" w:cs="Poppins Light"/>
          <w:noProof/>
        </w:rPr>
        <w:t>“</w:t>
      </w:r>
      <w:r w:rsidRPr="006C76F1">
        <w:rPr>
          <w:rFonts w:ascii="Poppins Light" w:hAnsi="Poppins Light" w:cs="Poppins Light"/>
          <w:noProof/>
        </w:rPr>
        <w:t>Vendas Totais</w:t>
      </w:r>
      <w:r w:rsidR="00D05796">
        <w:rPr>
          <w:rFonts w:ascii="Poppins Light" w:hAnsi="Poppins Light" w:cs="Poppins Light"/>
          <w:noProof/>
        </w:rPr>
        <w:t>”</w:t>
      </w:r>
      <w:r w:rsidRPr="006C76F1">
        <w:rPr>
          <w:rFonts w:ascii="Poppins Light" w:hAnsi="Poppins Light" w:cs="Poppins Light"/>
          <w:noProof/>
        </w:rPr>
        <w:t>.</w:t>
      </w:r>
    </w:p>
    <w:p w14:paraId="73C619B5" w14:textId="77777777" w:rsidR="006C76F1" w:rsidRPr="006C76F1" w:rsidRDefault="006C76F1" w:rsidP="006C76F1">
      <w:pPr>
        <w:numPr>
          <w:ilvl w:val="0"/>
          <w:numId w:val="35"/>
        </w:numPr>
        <w:spacing w:before="240" w:after="240"/>
        <w:rPr>
          <w:rFonts w:ascii="Poppins Light" w:hAnsi="Poppins Light" w:cs="Poppins Light"/>
          <w:noProof/>
        </w:rPr>
      </w:pPr>
      <w:r w:rsidRPr="006C76F1">
        <w:rPr>
          <w:rFonts w:ascii="Poppins Light" w:hAnsi="Poppins Light" w:cs="Poppins Light"/>
          <w:noProof/>
        </w:rPr>
        <w:t>Histogramas, gráficos de dispersão e gráficos de barras que ajudem a visualizar a distribuição e as relações entre variáveis.</w:t>
      </w:r>
    </w:p>
    <w:p w14:paraId="2231CFB9" w14:textId="79E32FEB" w:rsidR="006C76F1" w:rsidRPr="00FA791F" w:rsidRDefault="006C76F1" w:rsidP="00CB6889">
      <w:pPr>
        <w:numPr>
          <w:ilvl w:val="0"/>
          <w:numId w:val="35"/>
        </w:numPr>
        <w:spacing w:before="240" w:after="240"/>
        <w:rPr>
          <w:rFonts w:ascii="Poppins Light" w:hAnsi="Poppins Light" w:cs="Poppins Light"/>
          <w:noProof/>
        </w:rPr>
      </w:pPr>
      <w:r w:rsidRPr="006C76F1">
        <w:rPr>
          <w:rFonts w:ascii="Poppins Light" w:hAnsi="Poppins Light" w:cs="Poppins Light"/>
          <w:noProof/>
        </w:rPr>
        <w:t>Anotações sobre padrões observados nos dados</w:t>
      </w:r>
      <w:r w:rsidR="008C5962">
        <w:rPr>
          <w:rFonts w:ascii="Poppins Light" w:hAnsi="Poppins Light" w:cs="Poppins Light"/>
          <w:noProof/>
        </w:rPr>
        <w:t>.</w:t>
      </w:r>
    </w:p>
    <w:sectPr w:rsidR="006C76F1" w:rsidRPr="00FA791F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45D6F" w14:textId="77777777" w:rsidR="009841D4" w:rsidRDefault="009841D4">
      <w:r>
        <w:separator/>
      </w:r>
    </w:p>
  </w:endnote>
  <w:endnote w:type="continuationSeparator" w:id="0">
    <w:p w14:paraId="283CFE3A" w14:textId="77777777" w:rsidR="009841D4" w:rsidRDefault="009841D4">
      <w:r>
        <w:continuationSeparator/>
      </w:r>
    </w:p>
  </w:endnote>
  <w:endnote w:type="continuationNotice" w:id="1">
    <w:p w14:paraId="432AEBDF" w14:textId="77777777" w:rsidR="009841D4" w:rsidRDefault="009841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B29F18C" w14:textId="77777777" w:rsidR="0071354E" w:rsidRPr="00814E58" w:rsidRDefault="0071354E" w:rsidP="0071354E">
            <w:pPr>
              <w:pStyle w:val="Rodap"/>
              <w:spacing w:line="259" w:lineRule="auto"/>
              <w:jc w:val="center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DADOS</w:t>
            </w:r>
            <w:r>
              <w:tab/>
            </w:r>
            <w:r>
              <w:rPr>
                <w:rFonts w:ascii="Poppins" w:hAnsi="Poppins" w:cs="Poppins"/>
                <w:sz w:val="20"/>
                <w:szCs w:val="20"/>
              </w:rPr>
              <w:t>UNIDADE 1</w:t>
            </w:r>
            <w:r>
              <w:tab/>
            </w:r>
            <w:r w:rsidRPr="5A0E7B39">
              <w:rPr>
                <w:rFonts w:ascii="Poppins" w:hAnsi="Poppins" w:cs="Poppins"/>
                <w:sz w:val="20"/>
                <w:szCs w:val="20"/>
              </w:rPr>
              <w:t xml:space="preserve">           </w:t>
            </w:r>
            <w:r>
              <w:rPr>
                <w:rFonts w:ascii="Poppins" w:hAnsi="Poppins" w:cs="Poppins"/>
                <w:sz w:val="20"/>
                <w:szCs w:val="20"/>
              </w:rPr>
              <w:t>COMPONENTE 3</w:t>
            </w:r>
          </w:p>
          <w:p w14:paraId="4722E37D" w14:textId="33244334" w:rsidR="00160195" w:rsidRPr="00814E58" w:rsidRDefault="00160195" w:rsidP="0071354E">
            <w:pPr>
              <w:pStyle w:val="Rodap"/>
              <w:spacing w:line="259" w:lineRule="auto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D15F9" w14:textId="77777777" w:rsidR="009841D4" w:rsidRDefault="009841D4">
      <w:r>
        <w:separator/>
      </w:r>
    </w:p>
  </w:footnote>
  <w:footnote w:type="continuationSeparator" w:id="0">
    <w:p w14:paraId="632AA260" w14:textId="77777777" w:rsidR="009841D4" w:rsidRDefault="009841D4">
      <w:r>
        <w:continuationSeparator/>
      </w:r>
    </w:p>
  </w:footnote>
  <w:footnote w:type="continuationNotice" w:id="1">
    <w:p w14:paraId="370A6DFC" w14:textId="77777777" w:rsidR="009841D4" w:rsidRDefault="009841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5A76"/>
    <w:multiLevelType w:val="multilevel"/>
    <w:tmpl w:val="61D497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61A5F"/>
    <w:multiLevelType w:val="hybridMultilevel"/>
    <w:tmpl w:val="EBC44132"/>
    <w:lvl w:ilvl="0" w:tplc="8076C9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8B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C6EC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94B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BA00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A89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03D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CEE6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E649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F6D38"/>
    <w:multiLevelType w:val="hybridMultilevel"/>
    <w:tmpl w:val="92625094"/>
    <w:lvl w:ilvl="0" w:tplc="BAE0B38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3261EC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164630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0E212D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A30E92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CE4806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FB2225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3383E1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648052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80850"/>
    <w:multiLevelType w:val="hybridMultilevel"/>
    <w:tmpl w:val="A9E0965E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)"/>
      <w:lvlJc w:val="left"/>
      <w:pPr>
        <w:tabs>
          <w:tab w:val="num" w:pos="2508"/>
        </w:tabs>
        <w:ind w:left="2508" w:hanging="360"/>
      </w:pPr>
    </w:lvl>
    <w:lvl w:ilvl="3" w:tplc="FFFFFFFF" w:tentative="1">
      <w:start w:val="1"/>
      <w:numFmt w:val="decimal"/>
      <w:lvlText w:val="%4)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decimal"/>
      <w:lvlText w:val="%5)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decimal"/>
      <w:lvlText w:val="%6)"/>
      <w:lvlJc w:val="left"/>
      <w:pPr>
        <w:tabs>
          <w:tab w:val="num" w:pos="4668"/>
        </w:tabs>
        <w:ind w:left="4668" w:hanging="360"/>
      </w:pPr>
    </w:lvl>
    <w:lvl w:ilvl="6" w:tplc="FFFFFFFF" w:tentative="1">
      <w:start w:val="1"/>
      <w:numFmt w:val="decimal"/>
      <w:lvlText w:val="%7)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decimal"/>
      <w:lvlText w:val="%8)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decimal"/>
      <w:lvlText w:val="%9)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099D06F2"/>
    <w:multiLevelType w:val="hybridMultilevel"/>
    <w:tmpl w:val="5C6C1FEA"/>
    <w:lvl w:ilvl="0" w:tplc="958A5EF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6C57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AE6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3A3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72C9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82D0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3E7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2EF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6081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177143"/>
    <w:multiLevelType w:val="hybridMultilevel"/>
    <w:tmpl w:val="DC2E8940"/>
    <w:lvl w:ilvl="0" w:tplc="C5866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2EC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8E6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16C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A831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E625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A0B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3AA2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A01D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44472"/>
    <w:multiLevelType w:val="hybridMultilevel"/>
    <w:tmpl w:val="366E83FA"/>
    <w:lvl w:ilvl="0" w:tplc="AEE88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002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704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486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C6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A9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443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C2C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AC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4C4EE1"/>
    <w:multiLevelType w:val="multilevel"/>
    <w:tmpl w:val="83BC65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904582"/>
    <w:multiLevelType w:val="hybridMultilevel"/>
    <w:tmpl w:val="97B2FC20"/>
    <w:lvl w:ilvl="0" w:tplc="DF904A4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64D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E4B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48E5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8EF7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2C45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E1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5064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CADD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002B72"/>
    <w:multiLevelType w:val="multilevel"/>
    <w:tmpl w:val="CA90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BF532B"/>
    <w:multiLevelType w:val="hybridMultilevel"/>
    <w:tmpl w:val="A25E950C"/>
    <w:lvl w:ilvl="0" w:tplc="64BAA9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F65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4665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DA08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A839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BAA0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2A3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7E07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1AC0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4E62FE"/>
    <w:multiLevelType w:val="hybridMultilevel"/>
    <w:tmpl w:val="D236098A"/>
    <w:lvl w:ilvl="0" w:tplc="410A7D0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7E10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92DA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62CE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3A5B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6217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E07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D428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62F3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A524A"/>
    <w:multiLevelType w:val="hybridMultilevel"/>
    <w:tmpl w:val="739E0916"/>
    <w:lvl w:ilvl="0" w:tplc="07DCF4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0B8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54EA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C456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5C97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F2AF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4029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92A1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C8E3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441BCE"/>
    <w:multiLevelType w:val="hybridMultilevel"/>
    <w:tmpl w:val="8F52C146"/>
    <w:lvl w:ilvl="0" w:tplc="ADC25B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7C669E"/>
    <w:multiLevelType w:val="hybridMultilevel"/>
    <w:tmpl w:val="FE246490"/>
    <w:lvl w:ilvl="0" w:tplc="50D0CB1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98DA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6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4E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3CD1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6E74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85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498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706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6C7553"/>
    <w:multiLevelType w:val="multilevel"/>
    <w:tmpl w:val="A6A4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A8566C"/>
    <w:multiLevelType w:val="hybridMultilevel"/>
    <w:tmpl w:val="6C78D0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1956A2"/>
    <w:multiLevelType w:val="hybridMultilevel"/>
    <w:tmpl w:val="B89CA730"/>
    <w:lvl w:ilvl="0" w:tplc="6B007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E4A8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C69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985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30E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681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D6D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DAD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A81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955EE4"/>
    <w:multiLevelType w:val="hybridMultilevel"/>
    <w:tmpl w:val="5BD42816"/>
    <w:lvl w:ilvl="0" w:tplc="4C48F8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58A8DE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B46F06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3A086F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F2A0B3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89C2FA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87CF3B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E4EFA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668E9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052489"/>
    <w:multiLevelType w:val="hybridMultilevel"/>
    <w:tmpl w:val="5DD8B4EE"/>
    <w:lvl w:ilvl="0" w:tplc="6CA08F6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2B16D3"/>
    <w:multiLevelType w:val="hybridMultilevel"/>
    <w:tmpl w:val="C6BCD086"/>
    <w:lvl w:ilvl="0" w:tplc="653E82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0221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C895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FE6D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1A6B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D4D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3AC3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D2F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0865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5024A6"/>
    <w:multiLevelType w:val="hybridMultilevel"/>
    <w:tmpl w:val="874E2424"/>
    <w:lvl w:ilvl="0" w:tplc="3550B5B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94E82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AFC7D3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4D8A81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C7E2E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F2464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016161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7E8ACF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FE04A4"/>
    <w:multiLevelType w:val="hybridMultilevel"/>
    <w:tmpl w:val="867015F8"/>
    <w:lvl w:ilvl="0" w:tplc="4F46BF3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3C4D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4888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CF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6C06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BA9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64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4AD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28A5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3B36DE"/>
    <w:multiLevelType w:val="multilevel"/>
    <w:tmpl w:val="5A7A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9F6EF3"/>
    <w:multiLevelType w:val="hybridMultilevel"/>
    <w:tmpl w:val="67B896F6"/>
    <w:lvl w:ilvl="0" w:tplc="D706C0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B6478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098741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E766DA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91A485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B64D8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2F2DCB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0D646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57EB35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B47336"/>
    <w:multiLevelType w:val="hybridMultilevel"/>
    <w:tmpl w:val="4C48D7EE"/>
    <w:lvl w:ilvl="0" w:tplc="738C458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3475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A0D6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4C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24F1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E2C5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DED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3228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6E2D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6550E6"/>
    <w:multiLevelType w:val="hybridMultilevel"/>
    <w:tmpl w:val="A29EEE8E"/>
    <w:lvl w:ilvl="0" w:tplc="67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22B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96D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1CE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9CF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D8F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624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0AE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E9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44E2050"/>
    <w:multiLevelType w:val="hybridMultilevel"/>
    <w:tmpl w:val="AE00E94E"/>
    <w:lvl w:ilvl="0" w:tplc="F31AB74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6069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06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A0A2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7A50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88F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FCE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5050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E69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0E3C55"/>
    <w:multiLevelType w:val="hybridMultilevel"/>
    <w:tmpl w:val="851618D6"/>
    <w:lvl w:ilvl="0" w:tplc="1FF68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7A1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A2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EA8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6B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948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90E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CCA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626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B0954DF"/>
    <w:multiLevelType w:val="multilevel"/>
    <w:tmpl w:val="6D1E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CC8452E"/>
    <w:multiLevelType w:val="hybridMultilevel"/>
    <w:tmpl w:val="77F6BD5C"/>
    <w:lvl w:ilvl="0" w:tplc="183AD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EE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12C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A89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486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624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06D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FA2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4D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E9A34CA"/>
    <w:multiLevelType w:val="hybridMultilevel"/>
    <w:tmpl w:val="E9B8FA56"/>
    <w:lvl w:ilvl="0" w:tplc="74B81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D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8669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A48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5297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080F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3647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021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488C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728627">
    <w:abstractNumId w:val="12"/>
  </w:num>
  <w:num w:numId="2" w16cid:durableId="1115713199">
    <w:abstractNumId w:val="13"/>
  </w:num>
  <w:num w:numId="3" w16cid:durableId="1821843517">
    <w:abstractNumId w:val="33"/>
  </w:num>
  <w:num w:numId="4" w16cid:durableId="1682665340">
    <w:abstractNumId w:val="19"/>
  </w:num>
  <w:num w:numId="5" w16cid:durableId="478154104">
    <w:abstractNumId w:val="9"/>
  </w:num>
  <w:num w:numId="6" w16cid:durableId="861091336">
    <w:abstractNumId w:val="0"/>
  </w:num>
  <w:num w:numId="7" w16cid:durableId="7803956">
    <w:abstractNumId w:val="7"/>
  </w:num>
  <w:num w:numId="8" w16cid:durableId="1709380864">
    <w:abstractNumId w:val="21"/>
  </w:num>
  <w:num w:numId="9" w16cid:durableId="125705286">
    <w:abstractNumId w:val="27"/>
  </w:num>
  <w:num w:numId="10" w16cid:durableId="778720569">
    <w:abstractNumId w:val="2"/>
  </w:num>
  <w:num w:numId="11" w16cid:durableId="894197546">
    <w:abstractNumId w:val="24"/>
  </w:num>
  <w:num w:numId="12" w16cid:durableId="609122590">
    <w:abstractNumId w:val="18"/>
  </w:num>
  <w:num w:numId="13" w16cid:durableId="1388647465">
    <w:abstractNumId w:val="26"/>
  </w:num>
  <w:num w:numId="14" w16cid:durableId="208056">
    <w:abstractNumId w:val="32"/>
  </w:num>
  <w:num w:numId="15" w16cid:durableId="485705166">
    <w:abstractNumId w:val="17"/>
  </w:num>
  <w:num w:numId="16" w16cid:durableId="143858427">
    <w:abstractNumId w:val="3"/>
  </w:num>
  <w:num w:numId="17" w16cid:durableId="1052073026">
    <w:abstractNumId w:val="29"/>
  </w:num>
  <w:num w:numId="18" w16cid:durableId="557977732">
    <w:abstractNumId w:val="6"/>
  </w:num>
  <w:num w:numId="19" w16cid:durableId="1167749669">
    <w:abstractNumId w:val="22"/>
  </w:num>
  <w:num w:numId="20" w16cid:durableId="1710911107">
    <w:abstractNumId w:val="15"/>
  </w:num>
  <w:num w:numId="21" w16cid:durableId="760298634">
    <w:abstractNumId w:val="1"/>
  </w:num>
  <w:num w:numId="22" w16cid:durableId="5598604">
    <w:abstractNumId w:val="28"/>
  </w:num>
  <w:num w:numId="23" w16cid:durableId="640353005">
    <w:abstractNumId w:val="16"/>
  </w:num>
  <w:num w:numId="24" w16cid:durableId="1725762284">
    <w:abstractNumId w:val="30"/>
  </w:num>
  <w:num w:numId="25" w16cid:durableId="1826700470">
    <w:abstractNumId w:val="11"/>
  </w:num>
  <w:num w:numId="26" w16cid:durableId="1759325655">
    <w:abstractNumId w:val="20"/>
  </w:num>
  <w:num w:numId="27" w16cid:durableId="609052938">
    <w:abstractNumId w:val="14"/>
  </w:num>
  <w:num w:numId="28" w16cid:durableId="86467998">
    <w:abstractNumId w:val="23"/>
  </w:num>
  <w:num w:numId="29" w16cid:durableId="1090542319">
    <w:abstractNumId w:val="25"/>
  </w:num>
  <w:num w:numId="30" w16cid:durableId="158544399">
    <w:abstractNumId w:val="35"/>
  </w:num>
  <w:num w:numId="31" w16cid:durableId="1150636702">
    <w:abstractNumId w:val="10"/>
  </w:num>
  <w:num w:numId="32" w16cid:durableId="520437740">
    <w:abstractNumId w:val="4"/>
  </w:num>
  <w:num w:numId="33" w16cid:durableId="1463307599">
    <w:abstractNumId w:val="8"/>
  </w:num>
  <w:num w:numId="34" w16cid:durableId="694426494">
    <w:abstractNumId w:val="31"/>
  </w:num>
  <w:num w:numId="35" w16cid:durableId="230043522">
    <w:abstractNumId w:val="34"/>
  </w:num>
  <w:num w:numId="36" w16cid:durableId="165926702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02D3F"/>
    <w:rsid w:val="000278D8"/>
    <w:rsid w:val="00083753"/>
    <w:rsid w:val="00093C5A"/>
    <w:rsid w:val="000A4E65"/>
    <w:rsid w:val="000B4C74"/>
    <w:rsid w:val="000B5DFD"/>
    <w:rsid w:val="000C6619"/>
    <w:rsid w:val="000D4895"/>
    <w:rsid w:val="000F7DE9"/>
    <w:rsid w:val="00106DA3"/>
    <w:rsid w:val="0012382C"/>
    <w:rsid w:val="00124756"/>
    <w:rsid w:val="001500C5"/>
    <w:rsid w:val="00152575"/>
    <w:rsid w:val="00160195"/>
    <w:rsid w:val="00191B71"/>
    <w:rsid w:val="001A2D86"/>
    <w:rsid w:val="001A32C9"/>
    <w:rsid w:val="001A7289"/>
    <w:rsid w:val="001C335A"/>
    <w:rsid w:val="001D2020"/>
    <w:rsid w:val="001E3A28"/>
    <w:rsid w:val="001E7BC0"/>
    <w:rsid w:val="00210AF9"/>
    <w:rsid w:val="00225018"/>
    <w:rsid w:val="002344C7"/>
    <w:rsid w:val="002372B1"/>
    <w:rsid w:val="00252F67"/>
    <w:rsid w:val="00256D8D"/>
    <w:rsid w:val="002632D3"/>
    <w:rsid w:val="00264B6B"/>
    <w:rsid w:val="00272F53"/>
    <w:rsid w:val="002A4950"/>
    <w:rsid w:val="002A76CF"/>
    <w:rsid w:val="002C6EC9"/>
    <w:rsid w:val="002D1A6D"/>
    <w:rsid w:val="002D51E3"/>
    <w:rsid w:val="002E6314"/>
    <w:rsid w:val="002F69F8"/>
    <w:rsid w:val="00300789"/>
    <w:rsid w:val="003009B4"/>
    <w:rsid w:val="003031BD"/>
    <w:rsid w:val="003040CA"/>
    <w:rsid w:val="003365AE"/>
    <w:rsid w:val="00367C72"/>
    <w:rsid w:val="003952A0"/>
    <w:rsid w:val="003C032E"/>
    <w:rsid w:val="003D71CA"/>
    <w:rsid w:val="00413773"/>
    <w:rsid w:val="0045039D"/>
    <w:rsid w:val="00454835"/>
    <w:rsid w:val="00464B32"/>
    <w:rsid w:val="00482DF5"/>
    <w:rsid w:val="00491C71"/>
    <w:rsid w:val="004A3988"/>
    <w:rsid w:val="004B66A3"/>
    <w:rsid w:val="004C0B5F"/>
    <w:rsid w:val="004D6C08"/>
    <w:rsid w:val="004E713D"/>
    <w:rsid w:val="004E72D5"/>
    <w:rsid w:val="00530279"/>
    <w:rsid w:val="0054587F"/>
    <w:rsid w:val="005517B2"/>
    <w:rsid w:val="00583896"/>
    <w:rsid w:val="00585F34"/>
    <w:rsid w:val="005A5A09"/>
    <w:rsid w:val="005D3D4F"/>
    <w:rsid w:val="005E4165"/>
    <w:rsid w:val="005F74BB"/>
    <w:rsid w:val="0060776C"/>
    <w:rsid w:val="0062290A"/>
    <w:rsid w:val="0063273B"/>
    <w:rsid w:val="00647EE4"/>
    <w:rsid w:val="00676B29"/>
    <w:rsid w:val="006A0835"/>
    <w:rsid w:val="006B3AE9"/>
    <w:rsid w:val="006C76F1"/>
    <w:rsid w:val="006E341B"/>
    <w:rsid w:val="006E65D0"/>
    <w:rsid w:val="006F6C62"/>
    <w:rsid w:val="006F70D7"/>
    <w:rsid w:val="00702ACF"/>
    <w:rsid w:val="0071354E"/>
    <w:rsid w:val="00727259"/>
    <w:rsid w:val="0075371A"/>
    <w:rsid w:val="007671B4"/>
    <w:rsid w:val="00773949"/>
    <w:rsid w:val="00773A8C"/>
    <w:rsid w:val="0078262D"/>
    <w:rsid w:val="007A7A45"/>
    <w:rsid w:val="007B67C2"/>
    <w:rsid w:val="007B6ABF"/>
    <w:rsid w:val="007C6A8A"/>
    <w:rsid w:val="007D32D3"/>
    <w:rsid w:val="00814E58"/>
    <w:rsid w:val="0083474B"/>
    <w:rsid w:val="00841D59"/>
    <w:rsid w:val="00851368"/>
    <w:rsid w:val="0085347A"/>
    <w:rsid w:val="008536FC"/>
    <w:rsid w:val="0087110E"/>
    <w:rsid w:val="008925A9"/>
    <w:rsid w:val="008B35DB"/>
    <w:rsid w:val="008B3611"/>
    <w:rsid w:val="008B4C24"/>
    <w:rsid w:val="008C101A"/>
    <w:rsid w:val="008C5962"/>
    <w:rsid w:val="008D337E"/>
    <w:rsid w:val="008F775A"/>
    <w:rsid w:val="009212F7"/>
    <w:rsid w:val="0092769D"/>
    <w:rsid w:val="00960819"/>
    <w:rsid w:val="00966015"/>
    <w:rsid w:val="009841D4"/>
    <w:rsid w:val="009B33B6"/>
    <w:rsid w:val="009C7D88"/>
    <w:rsid w:val="009E56E6"/>
    <w:rsid w:val="009F5D3D"/>
    <w:rsid w:val="00A2255F"/>
    <w:rsid w:val="00AA60A0"/>
    <w:rsid w:val="00AD78A6"/>
    <w:rsid w:val="00AE6957"/>
    <w:rsid w:val="00B45591"/>
    <w:rsid w:val="00B65127"/>
    <w:rsid w:val="00B724D5"/>
    <w:rsid w:val="00BA1049"/>
    <w:rsid w:val="00BA6A76"/>
    <w:rsid w:val="00BE42CE"/>
    <w:rsid w:val="00BF65B2"/>
    <w:rsid w:val="00C12E4A"/>
    <w:rsid w:val="00C3471A"/>
    <w:rsid w:val="00C42339"/>
    <w:rsid w:val="00C4723D"/>
    <w:rsid w:val="00C51D94"/>
    <w:rsid w:val="00C5537F"/>
    <w:rsid w:val="00C6070E"/>
    <w:rsid w:val="00C62CE1"/>
    <w:rsid w:val="00C82EA6"/>
    <w:rsid w:val="00C94520"/>
    <w:rsid w:val="00C96798"/>
    <w:rsid w:val="00CA4523"/>
    <w:rsid w:val="00CC2A45"/>
    <w:rsid w:val="00CD71B9"/>
    <w:rsid w:val="00CF76E4"/>
    <w:rsid w:val="00D03B93"/>
    <w:rsid w:val="00D05796"/>
    <w:rsid w:val="00D05B9C"/>
    <w:rsid w:val="00D5213F"/>
    <w:rsid w:val="00D553AB"/>
    <w:rsid w:val="00D61A8F"/>
    <w:rsid w:val="00D62E28"/>
    <w:rsid w:val="00D93768"/>
    <w:rsid w:val="00DD5204"/>
    <w:rsid w:val="00DE0C0D"/>
    <w:rsid w:val="00E10D86"/>
    <w:rsid w:val="00E179E5"/>
    <w:rsid w:val="00E227A8"/>
    <w:rsid w:val="00E400A6"/>
    <w:rsid w:val="00E71901"/>
    <w:rsid w:val="00E73E76"/>
    <w:rsid w:val="00E77AF3"/>
    <w:rsid w:val="00E96280"/>
    <w:rsid w:val="00EA3B37"/>
    <w:rsid w:val="00EF47B1"/>
    <w:rsid w:val="00EF4AFE"/>
    <w:rsid w:val="00F044D7"/>
    <w:rsid w:val="00F472E5"/>
    <w:rsid w:val="00F51FEF"/>
    <w:rsid w:val="00F52A88"/>
    <w:rsid w:val="00F52AA0"/>
    <w:rsid w:val="00F57059"/>
    <w:rsid w:val="00F90F75"/>
    <w:rsid w:val="00F9371B"/>
    <w:rsid w:val="00FA791F"/>
    <w:rsid w:val="00FC23B4"/>
    <w:rsid w:val="00FD7F1E"/>
    <w:rsid w:val="00FF3340"/>
    <w:rsid w:val="00FF3ECB"/>
    <w:rsid w:val="16FE34D1"/>
    <w:rsid w:val="20971888"/>
    <w:rsid w:val="233C31C0"/>
    <w:rsid w:val="2A0D255F"/>
    <w:rsid w:val="40160BD9"/>
    <w:rsid w:val="46A0C99F"/>
    <w:rsid w:val="5A0E7B39"/>
    <w:rsid w:val="5B10C4CB"/>
    <w:rsid w:val="5F9BEE3D"/>
    <w:rsid w:val="6EE2A195"/>
    <w:rsid w:val="700E9640"/>
    <w:rsid w:val="71ACF5CA"/>
    <w:rsid w:val="76F13469"/>
    <w:rsid w:val="7BB0D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00C5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482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4852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3632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817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711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89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3493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8225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9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9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44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13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64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57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6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1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2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1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0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3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964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6764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2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72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6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5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4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6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9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Júlia Maia</cp:lastModifiedBy>
  <cp:revision>9</cp:revision>
  <cp:lastPrinted>2006-08-31T06:40:00Z</cp:lastPrinted>
  <dcterms:created xsi:type="dcterms:W3CDTF">2024-09-23T17:15:00Z</dcterms:created>
  <dcterms:modified xsi:type="dcterms:W3CDTF">2024-12-03T22:20:00Z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